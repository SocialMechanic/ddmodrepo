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B76C92" w:rsidRPr="00B76C92" w:rsidRDefault="0029716C" w:rsidP="00B76C92">
            <w:pPr>
              <w:pStyle w:val="Title"/>
              <w:rPr>
                <w:b/>
                <w:iCs/>
                <w:color w:val="262626" w:themeColor="text1" w:themeTint="D9"/>
              </w:rPr>
            </w:pPr>
            <w:r w:rsidRPr="00BB1A1A">
              <w:rPr>
                <w:rFonts w:ascii="Castellar" w:hAnsi="Castellar"/>
                <w:color w:val="841727" w:themeColor="accent3" w:themeShade="BF"/>
              </w:rPr>
              <w:t>Darkest Dungeon</w:t>
            </w:r>
            <w:r w:rsidR="00692703" w:rsidRPr="00BB1A1A">
              <w:rPr>
                <w:color w:val="841727" w:themeColor="accent3" w:themeShade="BF"/>
              </w:rPr>
              <w:t xml:space="preserve"> </w:t>
            </w:r>
            <w:r w:rsidR="009D54C7">
              <w:rPr>
                <w:rStyle w:val="IntenseEmphasis"/>
              </w:rPr>
              <w:t>WOE Mode</w:t>
            </w:r>
          </w:p>
          <w:p w:rsidR="00692703" w:rsidRDefault="00692703"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Default="00B76C92" w:rsidP="00913946">
            <w:pPr>
              <w:pStyle w:val="ContactInfoEmphasis"/>
              <w:contextualSpacing w:val="0"/>
            </w:pPr>
          </w:p>
          <w:p w:rsidR="00B76C92" w:rsidRPr="00CF1A49" w:rsidRDefault="00B76C92" w:rsidP="00913946">
            <w:pPr>
              <w:pStyle w:val="ContactInfoEmphasis"/>
              <w:contextualSpacing w:val="0"/>
            </w:pPr>
          </w:p>
        </w:tc>
      </w:tr>
      <w:tr w:rsidR="009571D8" w:rsidRPr="00CF1A49" w:rsidTr="00692703">
        <w:tc>
          <w:tcPr>
            <w:tcW w:w="9360" w:type="dxa"/>
            <w:tcMar>
              <w:top w:w="432" w:type="dxa"/>
            </w:tcMar>
          </w:tcPr>
          <w:p w:rsidR="00B76C92" w:rsidRPr="00BB1A1A" w:rsidRDefault="00B76C92" w:rsidP="00913946">
            <w:pPr>
              <w:contextualSpacing w:val="0"/>
              <w:rPr>
                <w:b/>
                <w:color w:val="841727" w:themeColor="accent3" w:themeShade="BF"/>
                <w:sz w:val="26"/>
                <w:szCs w:val="26"/>
              </w:rPr>
            </w:pPr>
            <w:r w:rsidRPr="00BB1A1A">
              <w:rPr>
                <w:b/>
                <w:color w:val="841727" w:themeColor="accent3" w:themeShade="BF"/>
                <w:sz w:val="26"/>
                <w:szCs w:val="26"/>
              </w:rPr>
              <w:t>LAST UPDATE</w:t>
            </w:r>
            <w:r w:rsidR="00764CCB" w:rsidRPr="00BB1A1A">
              <w:rPr>
                <w:b/>
                <w:color w:val="841727" w:themeColor="accent3" w:themeShade="BF"/>
                <w:sz w:val="26"/>
                <w:szCs w:val="26"/>
              </w:rPr>
              <w:t>D</w:t>
            </w:r>
            <w:r w:rsidRPr="00BB1A1A">
              <w:rPr>
                <w:b/>
                <w:color w:val="841727" w:themeColor="accent3" w:themeShade="BF"/>
                <w:sz w:val="26"/>
                <w:szCs w:val="26"/>
              </w:rPr>
              <w:t>: 2017/12/12</w:t>
            </w:r>
          </w:p>
          <w:p w:rsidR="00B76C92" w:rsidRDefault="00B76C92" w:rsidP="00913946">
            <w:pPr>
              <w:contextualSpacing w:val="0"/>
            </w:pPr>
          </w:p>
          <w:p w:rsidR="001755A8" w:rsidRPr="00CF1A49" w:rsidRDefault="009D54C7" w:rsidP="00913946">
            <w:pPr>
              <w:contextualSpacing w:val="0"/>
            </w:pPr>
            <w:r>
              <w:t>WOE</w:t>
            </w:r>
            <w:r w:rsidR="00B76C92">
              <w:t xml:space="preserve"> Mode </w:t>
            </w:r>
            <w:r w:rsidR="00477B3F">
              <w:t xml:space="preserve">is a creative balancing mod for Darkest Dungeon. This means that </w:t>
            </w:r>
            <w:r>
              <w:t>WOE</w:t>
            </w:r>
            <w:r w:rsidR="00477B3F">
              <w:t xml:space="preserve"> Mode provides a more </w:t>
            </w:r>
            <w:r w:rsidR="008B4AD5">
              <w:t>balancing experience between classes, trinkets, abilities, etc. which intrinsically yields more strategies and options to its players. We achieve balance through more creative means (rather than just tweaking numbers), which provides a newer feel for long time players maybe looking for something a little new.</w:t>
            </w:r>
          </w:p>
        </w:tc>
      </w:tr>
    </w:tbl>
    <w:p w:rsidR="00B76C92" w:rsidRPr="00CF1A49" w:rsidRDefault="00B76C92" w:rsidP="00B76C92">
      <w:pPr>
        <w:pStyle w:val="Heading1"/>
      </w:pPr>
      <w:r>
        <w:t>General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B76C92" w:rsidRPr="00CF1A49" w:rsidTr="00BB05B8">
        <w:tc>
          <w:tcPr>
            <w:tcW w:w="9355" w:type="dxa"/>
          </w:tcPr>
          <w:p w:rsidR="003D7039" w:rsidRPr="003D7039" w:rsidRDefault="003D7039" w:rsidP="003D7039">
            <w:pPr>
              <w:pStyle w:val="Heading2"/>
              <w:contextualSpacing w:val="0"/>
              <w:outlineLvl w:val="1"/>
              <w:rPr>
                <w:color w:val="841727" w:themeColor="accent3" w:themeShade="BF"/>
              </w:rPr>
            </w:pPr>
            <w:r>
              <w:rPr>
                <w:color w:val="841727" w:themeColor="accent3" w:themeShade="BF"/>
              </w:rPr>
              <w:t>Values</w:t>
            </w:r>
          </w:p>
          <w:p w:rsidR="003D7039" w:rsidRDefault="003D7039" w:rsidP="00BB05B8">
            <w:pPr>
              <w:contextualSpacing w:val="0"/>
            </w:pPr>
            <w:r>
              <w:t xml:space="preserve">• </w:t>
            </w:r>
            <w:r w:rsidR="00817F0E" w:rsidRPr="00817F0E">
              <w:rPr>
                <w:b/>
              </w:rPr>
              <w:t>ALL</w:t>
            </w:r>
            <w:r>
              <w:t xml:space="preserve"> health, damage, and healing values have been doubled.</w:t>
            </w:r>
          </w:p>
          <w:p w:rsidR="008B4AD5" w:rsidRDefault="008B4AD5" w:rsidP="00BB05B8">
            <w:pPr>
              <w:contextualSpacing w:val="0"/>
            </w:pPr>
            <w:r>
              <w:t xml:space="preserve">          ○</w:t>
            </w:r>
            <w:r w:rsidRPr="008B4AD5">
              <w:t xml:space="preserve"> </w:t>
            </w:r>
            <w:r>
              <w:t>C</w:t>
            </w:r>
            <w:r w:rsidRPr="008B4AD5">
              <w:t>hange</w:t>
            </w:r>
            <w:r w:rsidR="00817F0E">
              <w:t>s</w:t>
            </w:r>
            <w:r w:rsidRPr="008B4AD5">
              <w:t xml:space="preserve"> </w:t>
            </w:r>
            <w:r>
              <w:t>found below</w:t>
            </w:r>
            <w:r w:rsidRPr="008B4AD5">
              <w:t xml:space="preserve"> </w:t>
            </w:r>
            <w:r w:rsidR="00817F0E">
              <w:t>are no</w:t>
            </w:r>
            <w:r w:rsidRPr="008B4AD5">
              <w:t>tated with: (</w:t>
            </w:r>
            <w:r w:rsidRPr="008B4AD5">
              <w:rPr>
                <w:i/>
              </w:rPr>
              <w:t>x2</w:t>
            </w:r>
            <w:r w:rsidRPr="008B4AD5">
              <w:t>)</w:t>
            </w:r>
          </w:p>
          <w:p w:rsidR="003D7039" w:rsidRDefault="003D7039" w:rsidP="00BB05B8">
            <w:pPr>
              <w:contextualSpacing w:val="0"/>
            </w:pPr>
            <w:r>
              <w:t>• Maximum hit cap has been increased to 95%, up from 90%.</w:t>
            </w:r>
          </w:p>
          <w:p w:rsidR="003D7039" w:rsidRDefault="003D7039" w:rsidP="00BB05B8">
            <w:pPr>
              <w:contextualSpacing w:val="0"/>
            </w:pPr>
            <w:r>
              <w:t>• Maximum critical chance cap has been increased to 50%, up from 20%.</w:t>
            </w:r>
          </w:p>
          <w:p w:rsidR="003D7039" w:rsidRDefault="003D7039" w:rsidP="00BB05B8">
            <w:pPr>
              <w:contextualSpacing w:val="0"/>
            </w:pPr>
            <w:r>
              <w:t>• Pass turn stress reduced from 5 to 4.</w:t>
            </w:r>
          </w:p>
          <w:p w:rsidR="003D7039" w:rsidRDefault="003D7039" w:rsidP="00BB05B8">
            <w:pPr>
              <w:contextualSpacing w:val="0"/>
            </w:pPr>
          </w:p>
          <w:p w:rsidR="003D7039" w:rsidRPr="003D7039" w:rsidRDefault="003D7039" w:rsidP="003D7039">
            <w:pPr>
              <w:pStyle w:val="Heading2"/>
              <w:contextualSpacing w:val="0"/>
              <w:outlineLvl w:val="1"/>
              <w:rPr>
                <w:color w:val="841727" w:themeColor="accent3" w:themeShade="BF"/>
              </w:rPr>
            </w:pPr>
            <w:r>
              <w:rPr>
                <w:color w:val="841727" w:themeColor="accent3" w:themeShade="BF"/>
              </w:rPr>
              <w:t>Missions</w:t>
            </w:r>
          </w:p>
          <w:p w:rsidR="00A0770F" w:rsidRDefault="003D7039" w:rsidP="003D7039">
            <w:pPr>
              <w:contextualSpacing w:val="0"/>
            </w:pPr>
            <w:r>
              <w:t>• Apprentice level bosses now provide rare trinkets, rather than very rare.</w:t>
            </w:r>
          </w:p>
          <w:p w:rsidR="003D7039" w:rsidRDefault="008B4AD5" w:rsidP="00BB05B8">
            <w:pPr>
              <w:contextualSpacing w:val="0"/>
            </w:pPr>
            <w:r>
              <w:t>• The first tutorial mission has been entirely removed from the game.</w:t>
            </w:r>
          </w:p>
          <w:p w:rsidR="008B4AD5" w:rsidRDefault="008B4AD5" w:rsidP="00BB05B8">
            <w:pPr>
              <w:contextualSpacing w:val="0"/>
            </w:pPr>
            <w:r>
              <w:t xml:space="preserve">          ○ </w:t>
            </w:r>
            <w:r w:rsidRPr="008B4AD5">
              <w:rPr>
                <w:b/>
              </w:rPr>
              <w:t>Be sure to turn tutorial messages off in the options!</w:t>
            </w:r>
          </w:p>
          <w:p w:rsidR="008B4AD5" w:rsidRDefault="008B4AD5" w:rsidP="00BB05B8">
            <w:pPr>
              <w:contextualSpacing w:val="0"/>
            </w:pPr>
            <w:r>
              <w:t>• Filler</w:t>
            </w:r>
          </w:p>
          <w:p w:rsidR="008B4AD5" w:rsidRDefault="008B4AD5" w:rsidP="00BB05B8">
            <w:pPr>
              <w:contextualSpacing w:val="0"/>
            </w:pPr>
          </w:p>
          <w:p w:rsidR="003D7039" w:rsidRPr="003D7039" w:rsidRDefault="003D7039" w:rsidP="003D7039">
            <w:pPr>
              <w:pStyle w:val="Heading2"/>
              <w:contextualSpacing w:val="0"/>
              <w:outlineLvl w:val="1"/>
              <w:rPr>
                <w:color w:val="841727" w:themeColor="accent3" w:themeShade="BF"/>
              </w:rPr>
            </w:pPr>
            <w:r>
              <w:rPr>
                <w:color w:val="841727" w:themeColor="accent3" w:themeShade="BF"/>
              </w:rPr>
              <w:t>Hamlet</w:t>
            </w:r>
          </w:p>
          <w:p w:rsidR="003D7039" w:rsidRDefault="003D7039" w:rsidP="00BB05B8">
            <w:pPr>
              <w:contextualSpacing w:val="0"/>
            </w:pPr>
            <w:r>
              <w:t>• Tavern and Abby costs have been reduced by 33.3-40%, depending on level.</w:t>
            </w:r>
          </w:p>
          <w:p w:rsidR="003D7039" w:rsidRPr="00CF1A49" w:rsidRDefault="003D7039" w:rsidP="00BB05B8">
            <w:pPr>
              <w:contextualSpacing w:val="0"/>
            </w:pPr>
            <w:r>
              <w:t>• Negative side-effect frequency from the Tavern has been slightly reduced.</w:t>
            </w:r>
          </w:p>
        </w:tc>
      </w:tr>
      <w:tr w:rsidR="008B4AD5" w:rsidRPr="00CF1A49" w:rsidTr="00BB05B8">
        <w:tc>
          <w:tcPr>
            <w:tcW w:w="9355" w:type="dxa"/>
          </w:tcPr>
          <w:p w:rsidR="008B4AD5" w:rsidRDefault="008B4AD5" w:rsidP="003D7039">
            <w:pPr>
              <w:pStyle w:val="Heading2"/>
              <w:outlineLvl w:val="1"/>
              <w:rPr>
                <w:color w:val="841727" w:themeColor="accent3" w:themeShade="BF"/>
              </w:rPr>
            </w:pPr>
          </w:p>
        </w:tc>
      </w:tr>
    </w:tbl>
    <w:p w:rsidR="00B76C92" w:rsidRDefault="00B76C92" w:rsidP="004E01EB">
      <w:pPr>
        <w:pStyle w:val="Heading1"/>
      </w:pPr>
    </w:p>
    <w:p w:rsidR="004E01EB" w:rsidRPr="00CF1A49" w:rsidRDefault="00B76C92" w:rsidP="004E01EB">
      <w:pPr>
        <w:pStyle w:val="Heading1"/>
      </w:pPr>
      <w:r>
        <w:t>Class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A8637B">
        <w:tc>
          <w:tcPr>
            <w:tcW w:w="9290" w:type="dxa"/>
          </w:tcPr>
          <w:p w:rsidR="00541282" w:rsidRDefault="00541282" w:rsidP="00541282">
            <w:pPr>
              <w:pStyle w:val="Heading2"/>
              <w:contextualSpacing w:val="0"/>
              <w:outlineLvl w:val="1"/>
            </w:pPr>
            <w:r>
              <w:rPr>
                <w:noProof/>
              </w:rPr>
              <w:drawing>
                <wp:inline distT="0" distB="0" distL="0" distR="0">
                  <wp:extent cx="914400" cy="914400"/>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D0BF1" w:rsidRPr="00BB1A1A" w:rsidRDefault="00B76C92" w:rsidP="00541282">
            <w:pPr>
              <w:pStyle w:val="Heading2"/>
              <w:contextualSpacing w:val="0"/>
              <w:outlineLvl w:val="1"/>
              <w:rPr>
                <w:color w:val="841727" w:themeColor="accent3" w:themeShade="BF"/>
              </w:rPr>
            </w:pPr>
            <w:r w:rsidRPr="00BB1A1A">
              <w:rPr>
                <w:color w:val="841727" w:themeColor="accent3" w:themeShade="BF"/>
              </w:rPr>
              <w:t>Abomination</w:t>
            </w:r>
          </w:p>
          <w:p w:rsidR="00A667A2" w:rsidRPr="00BB1A1A" w:rsidRDefault="00A667A2" w:rsidP="00541282">
            <w:pPr>
              <w:contextualSpacing w:val="0"/>
              <w:rPr>
                <w:b/>
                <w:color w:val="auto"/>
              </w:rPr>
            </w:pPr>
            <w:r w:rsidRPr="00BB1A1A">
              <w:rPr>
                <w:b/>
                <w:color w:val="auto"/>
              </w:rPr>
              <w:t>Anger Management</w:t>
            </w:r>
          </w:p>
          <w:p w:rsidR="00A667A2" w:rsidRDefault="00A667A2" w:rsidP="00541282">
            <w:pPr>
              <w:contextualSpacing w:val="0"/>
            </w:pPr>
            <w:r>
              <w:t>• Respite cost reduced from 3 to 2.</w:t>
            </w:r>
          </w:p>
          <w:p w:rsidR="00A667A2" w:rsidRPr="00A667A2" w:rsidRDefault="00A667A2" w:rsidP="00541282">
            <w:pPr>
              <w:contextualSpacing w:val="0"/>
            </w:pPr>
            <w:r>
              <w:lastRenderedPageBreak/>
              <w:t xml:space="preserve">• Can be </w:t>
            </w:r>
            <w:r w:rsidR="00362BA4">
              <w:t>performe</w:t>
            </w:r>
            <w:r>
              <w:t>d twice per camp.</w:t>
            </w:r>
          </w:p>
          <w:p w:rsidR="00B76C92" w:rsidRPr="00BB1A1A" w:rsidRDefault="00B76C92" w:rsidP="00541282">
            <w:pPr>
              <w:contextualSpacing w:val="0"/>
              <w:rPr>
                <w:b/>
                <w:color w:val="auto"/>
              </w:rPr>
            </w:pPr>
            <w:r w:rsidRPr="00BB1A1A">
              <w:rPr>
                <w:b/>
                <w:color w:val="auto"/>
              </w:rPr>
              <w:t>Beast’s Bile</w:t>
            </w:r>
          </w:p>
          <w:p w:rsidR="00B76C92" w:rsidRDefault="00B76C92" w:rsidP="00541282">
            <w:pPr>
              <w:contextualSpacing w:val="0"/>
            </w:pPr>
            <w:r>
              <w:t>• Damage increased from -100% to -95%</w:t>
            </w:r>
            <w:r w:rsidR="00764CCB">
              <w:t>.</w:t>
            </w:r>
          </w:p>
          <w:p w:rsidR="00764CCB" w:rsidRDefault="00764CCB" w:rsidP="00541282">
            <w:pPr>
              <w:contextualSpacing w:val="0"/>
            </w:pPr>
            <w:r>
              <w:t>• Rescaled blight damage from 2/3/3/4/5 to 3/3/4/4/5 (</w:t>
            </w:r>
            <w:r w:rsidR="00BB05B8" w:rsidRPr="00BB05B8">
              <w:rPr>
                <w:i/>
              </w:rPr>
              <w:t>x2</w:t>
            </w:r>
            <w:r>
              <w:t>).</w:t>
            </w:r>
          </w:p>
          <w:p w:rsidR="00764CCB" w:rsidRDefault="00764CCB" w:rsidP="00541282">
            <w:pPr>
              <w:contextualSpacing w:val="0"/>
            </w:pPr>
            <w:r>
              <w:t>• No longer debuffs the enemy, reducing blight resistance.</w:t>
            </w:r>
          </w:p>
          <w:p w:rsidR="00764CCB" w:rsidRDefault="00764CCB" w:rsidP="00541282">
            <w:pPr>
              <w:contextualSpacing w:val="0"/>
            </w:pPr>
            <w:r>
              <w:t>• Now debuffs the enemy, reducing stun and move resistance by -</w:t>
            </w:r>
            <w:r w:rsidR="003D7039">
              <w:t>8</w:t>
            </w:r>
            <w:r>
              <w:t>/1</w:t>
            </w:r>
            <w:r w:rsidR="003D7039">
              <w:t>0</w:t>
            </w:r>
            <w:r>
              <w:t>/1</w:t>
            </w:r>
            <w:r w:rsidR="003D7039">
              <w:t>2</w:t>
            </w:r>
            <w:r>
              <w:t>/1</w:t>
            </w:r>
            <w:r w:rsidR="003D7039">
              <w:t>5</w:t>
            </w:r>
            <w:r>
              <w:t>/</w:t>
            </w:r>
            <w:r w:rsidR="003D7039">
              <w:t>18</w:t>
            </w:r>
            <w:r>
              <w:t>%.</w:t>
            </w:r>
          </w:p>
          <w:p w:rsidR="00A667A2" w:rsidRPr="00BB1A1A" w:rsidRDefault="00A667A2" w:rsidP="00541282">
            <w:pPr>
              <w:contextualSpacing w:val="0"/>
              <w:rPr>
                <w:b/>
                <w:color w:val="auto"/>
              </w:rPr>
            </w:pPr>
            <w:r w:rsidRPr="00BB1A1A">
              <w:rPr>
                <w:b/>
                <w:color w:val="auto"/>
              </w:rPr>
              <w:t>Psych Up</w:t>
            </w:r>
          </w:p>
          <w:p w:rsidR="00A667A2" w:rsidRDefault="00A667A2" w:rsidP="00541282">
            <w:pPr>
              <w:contextualSpacing w:val="0"/>
            </w:pPr>
            <w:r>
              <w:t>• Respite cost reduced from 4 to 3.</w:t>
            </w:r>
          </w:p>
          <w:p w:rsidR="00A667A2" w:rsidRPr="00A667A2" w:rsidRDefault="00A667A2" w:rsidP="00541282">
            <w:pPr>
              <w:contextualSpacing w:val="0"/>
            </w:pPr>
            <w:r>
              <w:t>• Damage bonus now only apples to melee attacks.</w:t>
            </w:r>
          </w:p>
          <w:p w:rsidR="00B76C92" w:rsidRPr="00BB1A1A" w:rsidRDefault="00B76C92" w:rsidP="00541282">
            <w:pPr>
              <w:contextualSpacing w:val="0"/>
              <w:rPr>
                <w:b/>
                <w:color w:val="auto"/>
              </w:rPr>
            </w:pPr>
            <w:r w:rsidRPr="00BB1A1A">
              <w:rPr>
                <w:b/>
                <w:color w:val="auto"/>
              </w:rPr>
              <w:t>Slam</w:t>
            </w:r>
          </w:p>
          <w:p w:rsidR="00B76C92" w:rsidRDefault="00B76C92" w:rsidP="00541282">
            <w:pPr>
              <w:contextualSpacing w:val="0"/>
            </w:pPr>
            <w:r w:rsidRPr="00B76C92">
              <w:t xml:space="preserve">• </w:t>
            </w:r>
            <w:r w:rsidR="00764CCB">
              <w:t>Dodge debuff rescaled from -10/12/15/17/20 to -10/14/18/22/26.</w:t>
            </w:r>
          </w:p>
          <w:p w:rsidR="00764CCB" w:rsidRDefault="00764CCB" w:rsidP="00541282">
            <w:pPr>
              <w:contextualSpacing w:val="0"/>
            </w:pPr>
            <w:r>
              <w:t>• Debuff no longer reduces speed.</w:t>
            </w:r>
          </w:p>
          <w:p w:rsidR="00764CCB" w:rsidRPr="00B76C92" w:rsidRDefault="00764CCB" w:rsidP="00541282">
            <w:pPr>
              <w:contextualSpacing w:val="0"/>
            </w:pPr>
            <w:r>
              <w:t>• Now provides a one round speed buff of +4/5/6/7/8</w:t>
            </w:r>
          </w:p>
          <w:p w:rsidR="00B76C92" w:rsidRPr="00BB1A1A" w:rsidRDefault="00B76C92" w:rsidP="00541282">
            <w:pPr>
              <w:contextualSpacing w:val="0"/>
              <w:rPr>
                <w:b/>
                <w:color w:val="auto"/>
              </w:rPr>
            </w:pPr>
            <w:r w:rsidRPr="00BB1A1A">
              <w:rPr>
                <w:b/>
                <w:color w:val="auto"/>
              </w:rPr>
              <w:t>Transformation</w:t>
            </w:r>
          </w:p>
          <w:p w:rsidR="00A667A2" w:rsidRDefault="00B76C92" w:rsidP="00541282">
            <w:pPr>
              <w:contextualSpacing w:val="0"/>
            </w:pPr>
            <w:r>
              <w:t>• Stress recovered when transforming into human form increased from 1/1/2/2/3 to 2/3/4/5/6.</w:t>
            </w:r>
          </w:p>
          <w:p w:rsidR="0000366D" w:rsidRDefault="0000366D" w:rsidP="00541282">
            <w:pPr>
              <w:pBdr>
                <w:bottom w:val="single" w:sz="12" w:space="1" w:color="auto"/>
              </w:pBdr>
              <w:contextualSpacing w:val="0"/>
            </w:pPr>
          </w:p>
          <w:p w:rsidR="0000366D" w:rsidRPr="00CF1A49" w:rsidRDefault="0000366D" w:rsidP="00541282">
            <w:pPr>
              <w:contextualSpacing w:val="0"/>
            </w:pPr>
          </w:p>
        </w:tc>
      </w:tr>
      <w:tr w:rsidR="00F61DF9" w:rsidRPr="00CF1A49" w:rsidTr="00A8637B">
        <w:tc>
          <w:tcPr>
            <w:tcW w:w="9290" w:type="dxa"/>
            <w:tcMar>
              <w:top w:w="216" w:type="dxa"/>
            </w:tcMar>
          </w:tcPr>
          <w:p w:rsidR="00541282" w:rsidRDefault="00541282" w:rsidP="00A667A2">
            <w:pPr>
              <w:pStyle w:val="Heading2"/>
              <w:contextualSpacing w:val="0"/>
              <w:outlineLvl w:val="1"/>
            </w:pPr>
            <w:r>
              <w:rPr>
                <w:noProof/>
              </w:rPr>
              <w:lastRenderedPageBreak/>
              <w:drawing>
                <wp:inline distT="0" distB="0" distL="0" distR="0">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iquarian_portrait_roster.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rsidR="00A667A2" w:rsidRPr="00BB1A1A" w:rsidRDefault="00A667A2" w:rsidP="00A667A2">
            <w:pPr>
              <w:pStyle w:val="Heading2"/>
              <w:contextualSpacing w:val="0"/>
              <w:outlineLvl w:val="1"/>
              <w:rPr>
                <w:color w:val="841727" w:themeColor="accent3" w:themeShade="BF"/>
              </w:rPr>
            </w:pPr>
            <w:r w:rsidRPr="00BB1A1A">
              <w:rPr>
                <w:color w:val="841727" w:themeColor="accent3" w:themeShade="BF"/>
              </w:rPr>
              <w:t>ANTIQUARIAN</w:t>
            </w:r>
          </w:p>
          <w:p w:rsidR="00A667A2" w:rsidRPr="00BB1A1A" w:rsidRDefault="00541282" w:rsidP="00A667A2">
            <w:pPr>
              <w:contextualSpacing w:val="0"/>
              <w:rPr>
                <w:b/>
                <w:color w:val="auto"/>
              </w:rPr>
            </w:pPr>
            <w:r w:rsidRPr="00BB1A1A">
              <w:rPr>
                <w:b/>
                <w:color w:val="auto"/>
              </w:rPr>
              <w:t>Flash Powder</w:t>
            </w:r>
          </w:p>
          <w:p w:rsidR="00A667A2" w:rsidRDefault="00A667A2" w:rsidP="00A667A2">
            <w:pPr>
              <w:contextualSpacing w:val="0"/>
            </w:pPr>
            <w:r>
              <w:t>• Damage increased from -100% to -95%.</w:t>
            </w:r>
          </w:p>
          <w:p w:rsidR="00541282" w:rsidRDefault="00541282" w:rsidP="00A667A2">
            <w:pPr>
              <w:contextualSpacing w:val="0"/>
            </w:pPr>
            <w:r>
              <w:t>• Critical chance improved from +0% to +0/0/1/1/2%.</w:t>
            </w:r>
          </w:p>
          <w:p w:rsidR="00F61DF9" w:rsidRDefault="00541282" w:rsidP="00F61DF9">
            <w:r>
              <w:t>• Accuracy debuff rescaled from -5/10/12/15/18 to -8/10/12/14/16.</w:t>
            </w:r>
          </w:p>
          <w:p w:rsidR="0000366D" w:rsidRPr="00BB1A1A" w:rsidRDefault="0000366D" w:rsidP="0000366D">
            <w:pPr>
              <w:contextualSpacing w:val="0"/>
              <w:rPr>
                <w:b/>
                <w:color w:val="auto"/>
              </w:rPr>
            </w:pPr>
            <w:r>
              <w:rPr>
                <w:b/>
                <w:color w:val="auto"/>
              </w:rPr>
              <w:t>Fortifying Vapours</w:t>
            </w:r>
          </w:p>
          <w:p w:rsidR="0000366D" w:rsidRDefault="0000366D" w:rsidP="00F61DF9">
            <w:pPr>
              <w:contextualSpacing w:val="0"/>
            </w:pPr>
            <w:r>
              <w:t>• Now buffs the target ally, improving their debuff resistance by +8/10/12/14/16%</w:t>
            </w:r>
          </w:p>
          <w:p w:rsidR="00541282" w:rsidRPr="00BB1A1A" w:rsidRDefault="00541282" w:rsidP="00541282">
            <w:pPr>
              <w:contextualSpacing w:val="0"/>
              <w:rPr>
                <w:b/>
                <w:color w:val="auto"/>
              </w:rPr>
            </w:pPr>
            <w:r w:rsidRPr="00BB1A1A">
              <w:rPr>
                <w:b/>
                <w:color w:val="auto"/>
              </w:rPr>
              <w:t>Get Down!</w:t>
            </w:r>
          </w:p>
          <w:p w:rsidR="00541282" w:rsidRDefault="00541282" w:rsidP="00541282">
            <w:pPr>
              <w:contextualSpacing w:val="0"/>
            </w:pPr>
            <w:r>
              <w:t>• Now clears marks from the Antiquarian.</w:t>
            </w:r>
          </w:p>
          <w:p w:rsidR="00541282" w:rsidRDefault="00541282" w:rsidP="00541282">
            <w:pPr>
              <w:contextualSpacing w:val="0"/>
            </w:pPr>
            <w:r>
              <w:t>• No longer improves speed.</w:t>
            </w:r>
          </w:p>
          <w:p w:rsidR="00541282" w:rsidRDefault="00541282" w:rsidP="00541282">
            <w:pPr>
              <w:contextualSpacing w:val="0"/>
            </w:pPr>
            <w:r>
              <w:t>• Dodge buff improved from +10/12/15/17/20 to +12/16/20/24/28.</w:t>
            </w:r>
          </w:p>
          <w:p w:rsidR="00541282" w:rsidRDefault="00541282" w:rsidP="00541282">
            <w:pPr>
              <w:contextualSpacing w:val="0"/>
            </w:pPr>
            <w:r>
              <w:t xml:space="preserve">• Dodge buff duration reduced from </w:t>
            </w:r>
            <w:r w:rsidR="007A6457">
              <w:t>three</w:t>
            </w:r>
            <w:r>
              <w:t xml:space="preserve"> rounds to </w:t>
            </w:r>
            <w:r w:rsidR="007A6457">
              <w:t>one</w:t>
            </w:r>
            <w:r>
              <w:t xml:space="preserve"> round.</w:t>
            </w:r>
          </w:p>
          <w:p w:rsidR="00541282" w:rsidRDefault="00541282" w:rsidP="00F61DF9">
            <w:r>
              <w:t>• No longer takes an action to use and can be used twice per combat.</w:t>
            </w:r>
          </w:p>
          <w:p w:rsidR="00541282" w:rsidRPr="00BB1A1A" w:rsidRDefault="00541282" w:rsidP="00541282">
            <w:pPr>
              <w:contextualSpacing w:val="0"/>
              <w:rPr>
                <w:b/>
                <w:color w:val="auto"/>
              </w:rPr>
            </w:pPr>
            <w:r w:rsidRPr="00BB1A1A">
              <w:rPr>
                <w:b/>
                <w:color w:val="auto"/>
              </w:rPr>
              <w:t>Invigorating Vapours</w:t>
            </w:r>
          </w:p>
          <w:p w:rsidR="00541282" w:rsidRDefault="00541282" w:rsidP="00541282">
            <w:pPr>
              <w:contextualSpacing w:val="0"/>
            </w:pPr>
            <w:r>
              <w:t xml:space="preserve">• Dodge </w:t>
            </w:r>
            <w:r w:rsidR="00BB1A1A">
              <w:t>buff improved from +3/5/7/9/10 to +4/6/8/10/12.</w:t>
            </w:r>
          </w:p>
          <w:p w:rsidR="00BB1A1A" w:rsidRDefault="00BB1A1A" w:rsidP="00541282">
            <w:pPr>
              <w:contextualSpacing w:val="0"/>
            </w:pPr>
            <w:r>
              <w:t xml:space="preserve">• </w:t>
            </w:r>
            <w:r w:rsidR="00BB05B8">
              <w:t>Now</w:t>
            </w:r>
            <w:r>
              <w:t xml:space="preserve"> buffs move resistance by +8/10/12/14/16%.</w:t>
            </w:r>
          </w:p>
          <w:p w:rsidR="00BB1A1A" w:rsidRPr="00BB1A1A" w:rsidRDefault="00BB1A1A" w:rsidP="00BB1A1A">
            <w:pPr>
              <w:contextualSpacing w:val="0"/>
              <w:rPr>
                <w:b/>
                <w:color w:val="auto"/>
              </w:rPr>
            </w:pPr>
            <w:r w:rsidRPr="00BB1A1A">
              <w:rPr>
                <w:b/>
                <w:color w:val="auto"/>
              </w:rPr>
              <w:t>Protect Me</w:t>
            </w:r>
          </w:p>
          <w:p w:rsidR="00BB1A1A" w:rsidRDefault="00BB1A1A" w:rsidP="00541282">
            <w:pPr>
              <w:contextualSpacing w:val="0"/>
            </w:pPr>
            <w:r>
              <w:t>• Protection buff reduced from +20/22/25/27/30% to +8/10/12/14/16%.</w:t>
            </w:r>
          </w:p>
          <w:p w:rsidR="00BB1A1A" w:rsidRDefault="00BB1A1A" w:rsidP="00541282">
            <w:pPr>
              <w:pBdr>
                <w:bottom w:val="single" w:sz="12" w:space="1" w:color="auto"/>
              </w:pBdr>
              <w:contextualSpacing w:val="0"/>
            </w:pPr>
            <w:r>
              <w:t>• Dodge buff rescaled from +5 to +4/5/6/7/8</w:t>
            </w:r>
            <w:r w:rsidR="0000366D">
              <w:t>.</w:t>
            </w:r>
          </w:p>
          <w:p w:rsidR="0000366D" w:rsidRDefault="0000366D" w:rsidP="00541282">
            <w:pPr>
              <w:pBdr>
                <w:bottom w:val="single" w:sz="12" w:space="1" w:color="auto"/>
              </w:pBdr>
              <w:contextualSpacing w:val="0"/>
            </w:pPr>
          </w:p>
          <w:p w:rsidR="00541282" w:rsidRDefault="00541282" w:rsidP="00F61DF9"/>
          <w:p w:rsidR="00BB1A1A" w:rsidRDefault="00BB1A1A" w:rsidP="00BB1A1A">
            <w:pPr>
              <w:pStyle w:val="Heading2"/>
              <w:contextualSpacing w:val="0"/>
              <w:outlineLvl w:val="1"/>
            </w:pPr>
            <w:r>
              <w:rPr>
                <w:noProof/>
              </w:rPr>
              <w:drawing>
                <wp:inline distT="0" distB="0" distL="0" distR="0" wp14:anchorId="4290D039" wp14:editId="4890FB37">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BB1A1A" w:rsidRPr="00BB1A1A" w:rsidRDefault="00BB1A1A" w:rsidP="00BB1A1A">
            <w:pPr>
              <w:pStyle w:val="Heading2"/>
              <w:contextualSpacing w:val="0"/>
              <w:outlineLvl w:val="1"/>
              <w:rPr>
                <w:color w:val="841727" w:themeColor="accent3" w:themeShade="BF"/>
              </w:rPr>
            </w:pPr>
            <w:r w:rsidRPr="00BB1A1A">
              <w:rPr>
                <w:color w:val="841727" w:themeColor="accent3" w:themeShade="BF"/>
              </w:rPr>
              <w:lastRenderedPageBreak/>
              <w:t>A</w:t>
            </w:r>
            <w:r>
              <w:rPr>
                <w:color w:val="841727" w:themeColor="accent3" w:themeShade="BF"/>
              </w:rPr>
              <w:t>RBALEST</w:t>
            </w:r>
          </w:p>
          <w:p w:rsidR="00BB1A1A" w:rsidRPr="00BB1A1A" w:rsidRDefault="00BB1A1A" w:rsidP="00BB1A1A">
            <w:pPr>
              <w:contextualSpacing w:val="0"/>
              <w:rPr>
                <w:b/>
                <w:color w:val="auto"/>
              </w:rPr>
            </w:pPr>
            <w:r w:rsidRPr="00BB1A1A">
              <w:rPr>
                <w:b/>
                <w:color w:val="auto"/>
              </w:rPr>
              <w:t>Battlefield Bandage</w:t>
            </w:r>
          </w:p>
          <w:p w:rsidR="00BB1A1A" w:rsidRDefault="00BB1A1A" w:rsidP="00BB1A1A">
            <w:pPr>
              <w:contextualSpacing w:val="0"/>
            </w:pPr>
            <w:r>
              <w:t>• Can now target an ally in rank 4</w:t>
            </w:r>
            <w:r w:rsidR="00BB05B8">
              <w:t>.</w:t>
            </w:r>
          </w:p>
          <w:p w:rsidR="00BB1A1A" w:rsidRDefault="00BB1A1A" w:rsidP="00BB1A1A">
            <w:pPr>
              <w:contextualSpacing w:val="0"/>
            </w:pPr>
            <w:r>
              <w:t xml:space="preserve">• Healing improved from 2-3/3-3/3-4/4-4/4-5 </w:t>
            </w:r>
            <w:r w:rsidR="00BB05B8">
              <w:t>to 2-3/3-4/4-5/5-6/6-7 (</w:t>
            </w:r>
            <w:r w:rsidR="00BB05B8" w:rsidRPr="00BB05B8">
              <w:rPr>
                <w:i/>
              </w:rPr>
              <w:t>x2</w:t>
            </w:r>
            <w:r w:rsidR="00BB05B8">
              <w:t>).</w:t>
            </w:r>
          </w:p>
          <w:p w:rsidR="00BB05B8" w:rsidRDefault="00BB05B8" w:rsidP="00BB1A1A">
            <w:pPr>
              <w:contextualSpacing w:val="0"/>
            </w:pPr>
            <w:r>
              <w:t>• Healing received buff reduced from +20/24/28/33/38% to +20/24/28/32/36%.</w:t>
            </w:r>
          </w:p>
          <w:p w:rsidR="00BB05B8" w:rsidRPr="00BB1A1A" w:rsidRDefault="00BB05B8" w:rsidP="00BB05B8">
            <w:pPr>
              <w:contextualSpacing w:val="0"/>
              <w:rPr>
                <w:b/>
                <w:color w:val="auto"/>
              </w:rPr>
            </w:pPr>
            <w:proofErr w:type="spellStart"/>
            <w:r>
              <w:rPr>
                <w:b/>
                <w:color w:val="auto"/>
              </w:rPr>
              <w:t>Blindfire</w:t>
            </w:r>
            <w:proofErr w:type="spellEnd"/>
          </w:p>
          <w:p w:rsidR="00BB05B8" w:rsidRDefault="00BB05B8" w:rsidP="00BB05B8">
            <w:pPr>
              <w:contextualSpacing w:val="0"/>
            </w:pPr>
            <w:r>
              <w:t>• Now moves the Arbalest back one rank.</w:t>
            </w:r>
          </w:p>
          <w:p w:rsidR="00BB05B8" w:rsidRDefault="00BB05B8" w:rsidP="00BB05B8">
            <w:pPr>
              <w:contextualSpacing w:val="0"/>
            </w:pPr>
            <w:r>
              <w:t>• Speed buff duration reduced from 3 rounds to 1 round.</w:t>
            </w:r>
          </w:p>
          <w:p w:rsidR="00BB05B8" w:rsidRPr="00817F0E" w:rsidRDefault="00BB05B8" w:rsidP="00BB05B8">
            <w:pPr>
              <w:contextualSpacing w:val="0"/>
              <w:rPr>
                <w:b/>
                <w:color w:val="auto"/>
              </w:rPr>
            </w:pPr>
            <w:r w:rsidRPr="00817F0E">
              <w:rPr>
                <w:b/>
                <w:color w:val="auto"/>
              </w:rPr>
              <w:t>Field Dressing</w:t>
            </w:r>
          </w:p>
          <w:p w:rsidR="00BB05B8" w:rsidRDefault="00BB05B8" w:rsidP="00BB05B8">
            <w:pPr>
              <w:contextualSpacing w:val="0"/>
            </w:pPr>
            <w:r>
              <w:t>• Now increases the target’s bleed resist by 15%.</w:t>
            </w:r>
          </w:p>
          <w:p w:rsidR="00600862" w:rsidRDefault="00600862" w:rsidP="00BB05B8">
            <w:pPr>
              <w:contextualSpacing w:val="0"/>
            </w:pPr>
            <w:r>
              <w:t>• Can be used twice per camp.</w:t>
            </w:r>
          </w:p>
          <w:p w:rsidR="0000366D" w:rsidRPr="00817F0E" w:rsidRDefault="0000366D" w:rsidP="0000366D">
            <w:pPr>
              <w:contextualSpacing w:val="0"/>
              <w:rPr>
                <w:b/>
                <w:color w:val="FF0000"/>
              </w:rPr>
            </w:pPr>
            <w:r w:rsidRPr="00817F0E">
              <w:rPr>
                <w:b/>
                <w:color w:val="FF0000"/>
              </w:rPr>
              <w:t>Rallying Flare</w:t>
            </w:r>
          </w:p>
          <w:p w:rsidR="0000366D" w:rsidRDefault="0000366D" w:rsidP="0000366D">
            <w:pPr>
              <w:contextualSpacing w:val="0"/>
            </w:pPr>
            <w:r>
              <w:t>• No longer targets an enemy and instead targets the party.</w:t>
            </w:r>
          </w:p>
          <w:p w:rsidR="0000366D" w:rsidRDefault="0000366D" w:rsidP="0000366D">
            <w:pPr>
              <w:contextualSpacing w:val="0"/>
            </w:pPr>
            <w:r>
              <w:t xml:space="preserve">• Torchlight </w:t>
            </w:r>
            <w:r w:rsidR="00600862">
              <w:t>r</w:t>
            </w:r>
            <w:r w:rsidR="00817F0E">
              <w:t>escaled</w:t>
            </w:r>
            <w:r>
              <w:t xml:space="preserve"> from +3/4/5/6/7 to +</w:t>
            </w:r>
            <w:r w:rsidR="00600862">
              <w:t>2</w:t>
            </w:r>
            <w:r>
              <w:t>/</w:t>
            </w:r>
            <w:r w:rsidR="00600862">
              <w:t>5</w:t>
            </w:r>
            <w:r>
              <w:t>/</w:t>
            </w:r>
            <w:r w:rsidR="00600862">
              <w:t>5</w:t>
            </w:r>
            <w:r>
              <w:t>/</w:t>
            </w:r>
            <w:r w:rsidR="00600862">
              <w:t>8</w:t>
            </w:r>
            <w:r>
              <w:t>/</w:t>
            </w:r>
            <w:r w:rsidR="00600862">
              <w:t>8</w:t>
            </w:r>
            <w:r>
              <w:t>.</w:t>
            </w:r>
          </w:p>
          <w:p w:rsidR="0000366D" w:rsidRDefault="0000366D" w:rsidP="0000366D">
            <w:pPr>
              <w:contextualSpacing w:val="0"/>
            </w:pPr>
            <w:r>
              <w:t>• No longer clears stuns or marks.</w:t>
            </w:r>
          </w:p>
          <w:p w:rsidR="0000366D" w:rsidRDefault="0000366D" w:rsidP="0000366D">
            <w:pPr>
              <w:contextualSpacing w:val="0"/>
            </w:pPr>
            <w:r>
              <w:t>• No longer improves debuff resistance.</w:t>
            </w:r>
          </w:p>
          <w:p w:rsidR="0000366D" w:rsidRDefault="0000366D" w:rsidP="0000366D">
            <w:pPr>
              <w:contextualSpacing w:val="0"/>
            </w:pPr>
            <w:r>
              <w:t>• Now relieves 3/3/4/4/5 stress from allies in the front three ranks.</w:t>
            </w:r>
          </w:p>
          <w:p w:rsidR="00462195" w:rsidRDefault="00462195" w:rsidP="0000366D">
            <w:pPr>
              <w:contextualSpacing w:val="0"/>
            </w:pPr>
            <w:r>
              <w:t>• Can no longer be performed from rank 1.</w:t>
            </w:r>
          </w:p>
          <w:p w:rsidR="003E0F64" w:rsidRPr="00BB1A1A" w:rsidRDefault="003E0F64" w:rsidP="003E0F64">
            <w:pPr>
              <w:contextualSpacing w:val="0"/>
              <w:rPr>
                <w:b/>
                <w:color w:val="auto"/>
              </w:rPr>
            </w:pPr>
            <w:r>
              <w:rPr>
                <w:b/>
                <w:color w:val="auto"/>
              </w:rPr>
              <w:t>Restring Crossbow</w:t>
            </w:r>
          </w:p>
          <w:p w:rsidR="003E0F64" w:rsidRDefault="003E0F64" w:rsidP="003E0F64">
            <w:pPr>
              <w:contextualSpacing w:val="0"/>
            </w:pPr>
            <w:r>
              <w:t>• Damage bonus reduced from +20% to +15%.</w:t>
            </w:r>
          </w:p>
          <w:p w:rsidR="003E0F64" w:rsidRDefault="003E0F64" w:rsidP="003E0F64">
            <w:pPr>
              <w:contextualSpacing w:val="0"/>
            </w:pPr>
            <w:r>
              <w:t>• Critical chance bonus reduced from +5% to +3%.</w:t>
            </w:r>
          </w:p>
          <w:p w:rsidR="003E0F64" w:rsidRDefault="003E0F64" w:rsidP="003E0F64">
            <w:pPr>
              <w:contextualSpacing w:val="0"/>
              <w:rPr>
                <w:b/>
                <w:color w:val="auto"/>
              </w:rPr>
            </w:pPr>
            <w:r>
              <w:rPr>
                <w:b/>
                <w:color w:val="auto"/>
              </w:rPr>
              <w:t>Sniper Shot</w:t>
            </w:r>
          </w:p>
          <w:p w:rsidR="003E0F64" w:rsidRDefault="003E0F64" w:rsidP="003E0F64">
            <w:pPr>
              <w:contextualSpacing w:val="0"/>
              <w:rPr>
                <w:b/>
                <w:color w:val="auto"/>
              </w:rPr>
            </w:pPr>
            <w:r>
              <w:t>• Damage bonus vs. marked targets improved from +50/60/70/80/100% to +60/70/80/90/100%.</w:t>
            </w:r>
          </w:p>
          <w:p w:rsidR="003E0F64" w:rsidRDefault="003E0F64" w:rsidP="003E0F64">
            <w:pPr>
              <w:contextualSpacing w:val="0"/>
            </w:pPr>
            <w:r>
              <w:t>• Critical chance bonus vs. marked targets rescaled from +5/6/7/8/10% to +4/6/8/10/12%.</w:t>
            </w:r>
          </w:p>
          <w:p w:rsidR="003E0F64" w:rsidRDefault="003E0F64" w:rsidP="003E0F64">
            <w:pPr>
              <w:contextualSpacing w:val="0"/>
              <w:rPr>
                <w:b/>
                <w:color w:val="auto"/>
              </w:rPr>
            </w:pPr>
            <w:r>
              <w:rPr>
                <w:b/>
                <w:color w:val="auto"/>
              </w:rPr>
              <w:t>Sniper’s Mark</w:t>
            </w:r>
          </w:p>
          <w:p w:rsidR="003E0F64" w:rsidRDefault="003E0F64" w:rsidP="003E0F64">
            <w:pPr>
              <w:contextualSpacing w:val="0"/>
            </w:pPr>
            <w:r>
              <w:t xml:space="preserve">• </w:t>
            </w:r>
            <w:r w:rsidR="00600862">
              <w:t>Dodge debuff rescaled from -20/22/25/27/30 to -18/22/26/30/34</w:t>
            </w:r>
          </w:p>
          <w:p w:rsidR="00600862" w:rsidRDefault="00600862" w:rsidP="003E0F64">
            <w:pPr>
              <w:contextualSpacing w:val="0"/>
            </w:pPr>
            <w:r>
              <w:t>• Now bypasses stealth and purges stealth</w:t>
            </w:r>
          </w:p>
          <w:p w:rsidR="00600862" w:rsidRDefault="00600862" w:rsidP="00600862">
            <w:pPr>
              <w:contextualSpacing w:val="0"/>
              <w:rPr>
                <w:b/>
                <w:color w:val="auto"/>
              </w:rPr>
            </w:pPr>
            <w:r>
              <w:rPr>
                <w:b/>
                <w:color w:val="auto"/>
              </w:rPr>
              <w:t>Suppressing Fire</w:t>
            </w:r>
          </w:p>
          <w:p w:rsidR="00BB1A1A" w:rsidRDefault="00600862" w:rsidP="00600862">
            <w:r>
              <w:t>• Now hits all enemies in all ranks.</w:t>
            </w:r>
          </w:p>
          <w:p w:rsidR="00600862" w:rsidRDefault="00600862" w:rsidP="00600862">
            <w:pPr>
              <w:contextualSpacing w:val="0"/>
              <w:rPr>
                <w:b/>
                <w:color w:val="auto"/>
              </w:rPr>
            </w:pPr>
            <w:r>
              <w:rPr>
                <w:b/>
                <w:color w:val="auto"/>
              </w:rPr>
              <w:t>Triage</w:t>
            </w:r>
          </w:p>
          <w:p w:rsidR="00600862" w:rsidRDefault="00600862" w:rsidP="00600862">
            <w:r>
              <w:t>• No longer heals allies.</w:t>
            </w:r>
          </w:p>
          <w:p w:rsidR="00600862" w:rsidRDefault="00600862" w:rsidP="00600862">
            <w:r>
              <w:t xml:space="preserve">• Now buffs the Arbalest, increasing healing skills by </w:t>
            </w:r>
            <w:r w:rsidR="00817F0E">
              <w:t>3</w:t>
            </w:r>
            <w:r>
              <w:t>0% for 4 combats.</w:t>
            </w:r>
          </w:p>
          <w:p w:rsidR="00600862" w:rsidRDefault="00600862" w:rsidP="00600862">
            <w:pPr>
              <w:pBdr>
                <w:bottom w:val="single" w:sz="12" w:space="1" w:color="auto"/>
              </w:pBdr>
              <w:contextualSpacing w:val="0"/>
            </w:pPr>
          </w:p>
          <w:p w:rsidR="00600862" w:rsidRDefault="00600862" w:rsidP="00600862"/>
          <w:p w:rsidR="00600862" w:rsidRDefault="00600862" w:rsidP="00600862">
            <w:pPr>
              <w:pStyle w:val="Heading2"/>
              <w:contextualSpacing w:val="0"/>
              <w:outlineLvl w:val="1"/>
            </w:pPr>
            <w:r>
              <w:rPr>
                <w:noProof/>
              </w:rPr>
              <w:drawing>
                <wp:inline distT="0" distB="0" distL="0" distR="0" wp14:anchorId="3E2B606D" wp14:editId="211F00E7">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600862" w:rsidRPr="00BB1A1A" w:rsidRDefault="00600862" w:rsidP="00600862">
            <w:pPr>
              <w:pStyle w:val="Heading2"/>
              <w:contextualSpacing w:val="0"/>
              <w:outlineLvl w:val="1"/>
              <w:rPr>
                <w:color w:val="841727" w:themeColor="accent3" w:themeShade="BF"/>
              </w:rPr>
            </w:pPr>
            <w:r>
              <w:rPr>
                <w:color w:val="841727" w:themeColor="accent3" w:themeShade="BF"/>
              </w:rPr>
              <w:t>Bounty Hunter</w:t>
            </w:r>
          </w:p>
          <w:p w:rsidR="00600862" w:rsidRDefault="00600862" w:rsidP="00600862">
            <w:pPr>
              <w:contextualSpacing w:val="0"/>
              <w:rPr>
                <w:b/>
                <w:color w:val="auto"/>
              </w:rPr>
            </w:pPr>
            <w:r>
              <w:rPr>
                <w:b/>
                <w:color w:val="auto"/>
              </w:rPr>
              <w:t>Caltrops</w:t>
            </w:r>
          </w:p>
          <w:p w:rsidR="001323DC" w:rsidRPr="00BB1A1A" w:rsidRDefault="001323DC" w:rsidP="00600862">
            <w:pPr>
              <w:contextualSpacing w:val="0"/>
              <w:rPr>
                <w:b/>
                <w:color w:val="auto"/>
              </w:rPr>
            </w:pPr>
            <w:r>
              <w:t>• Can now target an enemy in rank 2.</w:t>
            </w:r>
          </w:p>
          <w:p w:rsidR="00600862" w:rsidRDefault="00600862" w:rsidP="00600862">
            <w:pPr>
              <w:contextualSpacing w:val="0"/>
            </w:pPr>
            <w:r>
              <w:t xml:space="preserve">• </w:t>
            </w:r>
            <w:r w:rsidR="001323DC">
              <w:t>Bleed damage improved from 2/2/3/3/4 to 3/3/4/4/5 (</w:t>
            </w:r>
            <w:r w:rsidR="001323DC" w:rsidRPr="001323DC">
              <w:rPr>
                <w:i/>
              </w:rPr>
              <w:t>x2</w:t>
            </w:r>
            <w:r w:rsidR="001323DC">
              <w:t>).</w:t>
            </w:r>
          </w:p>
          <w:p w:rsidR="001323DC" w:rsidRDefault="001323DC" w:rsidP="00600862">
            <w:pPr>
              <w:contextualSpacing w:val="0"/>
            </w:pPr>
            <w:r>
              <w:t>• Accuracy debuff improved from -8/9/10/11/12 to -</w:t>
            </w:r>
            <w:r w:rsidR="00462195">
              <w:t>8</w:t>
            </w:r>
            <w:r>
              <w:t>/1</w:t>
            </w:r>
            <w:r w:rsidR="00462195">
              <w:t>0</w:t>
            </w:r>
            <w:r>
              <w:t>/1</w:t>
            </w:r>
            <w:r w:rsidR="00462195">
              <w:t>2</w:t>
            </w:r>
            <w:r>
              <w:t>/1</w:t>
            </w:r>
            <w:r w:rsidR="00462195">
              <w:t>4</w:t>
            </w:r>
            <w:r>
              <w:t>/</w:t>
            </w:r>
            <w:r w:rsidR="00462195">
              <w:t>16</w:t>
            </w:r>
            <w:r>
              <w:t>.</w:t>
            </w:r>
          </w:p>
          <w:p w:rsidR="001323DC" w:rsidRDefault="001323DC" w:rsidP="00600862">
            <w:pPr>
              <w:contextualSpacing w:val="0"/>
            </w:pPr>
            <w:r>
              <w:t>• No longer reduces speed.</w:t>
            </w:r>
          </w:p>
          <w:p w:rsidR="001323DC" w:rsidRDefault="001323DC" w:rsidP="001323DC">
            <w:pPr>
              <w:contextualSpacing w:val="0"/>
              <w:rPr>
                <w:b/>
                <w:color w:val="auto"/>
              </w:rPr>
            </w:pPr>
            <w:r>
              <w:rPr>
                <w:b/>
                <w:color w:val="auto"/>
              </w:rPr>
              <w:t>Collect Bounty</w:t>
            </w:r>
          </w:p>
          <w:p w:rsidR="00600862" w:rsidRDefault="001323DC" w:rsidP="001323DC">
            <w:r>
              <w:t>• Damage vs. marked targets improved from +50/60/70/80/100% to +60/70/80/90/100%</w:t>
            </w:r>
            <w:r w:rsidR="00462195">
              <w:t>.</w:t>
            </w:r>
          </w:p>
          <w:p w:rsidR="001323DC" w:rsidRDefault="001323DC" w:rsidP="001323DC">
            <w:r>
              <w:t>• Now improves accuracy vs. marked targets by +4/6/8/10/12</w:t>
            </w:r>
            <w:r w:rsidR="00462195">
              <w:t>.</w:t>
            </w:r>
          </w:p>
          <w:p w:rsidR="001323DC" w:rsidRDefault="001323DC" w:rsidP="001323DC">
            <w:pPr>
              <w:contextualSpacing w:val="0"/>
              <w:rPr>
                <w:b/>
                <w:color w:val="auto"/>
              </w:rPr>
            </w:pPr>
            <w:r>
              <w:rPr>
                <w:b/>
                <w:color w:val="auto"/>
              </w:rPr>
              <w:t>Come Hither</w:t>
            </w:r>
          </w:p>
          <w:p w:rsidR="001323DC" w:rsidRDefault="001323DC" w:rsidP="001323DC">
            <w:r>
              <w:lastRenderedPageBreak/>
              <w:t>• Now debuffs the targets speed by -6/7/8/9/10 to two rounds.</w:t>
            </w:r>
          </w:p>
          <w:p w:rsidR="001323DC" w:rsidRDefault="001323DC" w:rsidP="001323DC">
            <w:pPr>
              <w:contextualSpacing w:val="0"/>
              <w:rPr>
                <w:b/>
                <w:color w:val="auto"/>
              </w:rPr>
            </w:pPr>
            <w:r>
              <w:rPr>
                <w:b/>
                <w:color w:val="auto"/>
              </w:rPr>
              <w:t>Flashbang</w:t>
            </w:r>
          </w:p>
          <w:p w:rsidR="001323DC" w:rsidRDefault="001323DC" w:rsidP="001323DC">
            <w:r>
              <w:t>• Stun chance reduced from 125/135/145/155/165% to 100/110/120/130/140%</w:t>
            </w:r>
            <w:r w:rsidR="00462195">
              <w:t>.</w:t>
            </w:r>
          </w:p>
          <w:p w:rsidR="001323DC" w:rsidRDefault="001323DC" w:rsidP="001323DC">
            <w:pPr>
              <w:contextualSpacing w:val="0"/>
              <w:rPr>
                <w:b/>
                <w:color w:val="auto"/>
              </w:rPr>
            </w:pPr>
            <w:r>
              <w:rPr>
                <w:b/>
                <w:color w:val="auto"/>
              </w:rPr>
              <w:t>Marked for Death</w:t>
            </w:r>
          </w:p>
          <w:p w:rsidR="001323DC" w:rsidRDefault="001323DC" w:rsidP="001323DC">
            <w:pPr>
              <w:contextualSpacing w:val="0"/>
            </w:pPr>
            <w:r>
              <w:t>• No longer reduces enemy protection</w:t>
            </w:r>
          </w:p>
          <w:p w:rsidR="001323DC" w:rsidRDefault="001323DC" w:rsidP="001323DC">
            <w:r>
              <w:t>• Now reduces the enemy’s bleed, blight, move, and debuff resistance by -18/22/26/30/34%</w:t>
            </w:r>
            <w:r w:rsidR="00462195">
              <w:t>.</w:t>
            </w:r>
          </w:p>
          <w:p w:rsidR="001323DC" w:rsidRDefault="001323DC" w:rsidP="001323DC">
            <w:r>
              <w:t>• Now bypasses stealth and purges stealth</w:t>
            </w:r>
            <w:r w:rsidR="00462195">
              <w:t>.</w:t>
            </w:r>
          </w:p>
          <w:p w:rsidR="001323DC" w:rsidRDefault="001323DC" w:rsidP="001323DC">
            <w:pPr>
              <w:contextualSpacing w:val="0"/>
              <w:rPr>
                <w:b/>
                <w:color w:val="auto"/>
              </w:rPr>
            </w:pPr>
            <w:r>
              <w:rPr>
                <w:b/>
                <w:color w:val="auto"/>
              </w:rPr>
              <w:t>Uppercut</w:t>
            </w:r>
          </w:p>
          <w:p w:rsidR="001323DC" w:rsidRDefault="001323DC" w:rsidP="001323DC">
            <w:r>
              <w:t>• Stun c</w:t>
            </w:r>
            <w:r w:rsidR="00462195">
              <w:t>hance reduced from 125/135/145/155/165% to 115/125/135/145/155%.</w:t>
            </w:r>
          </w:p>
          <w:p w:rsidR="00462195" w:rsidRDefault="00462195" w:rsidP="00462195">
            <w:pPr>
              <w:pBdr>
                <w:bottom w:val="single" w:sz="12" w:space="1" w:color="auto"/>
              </w:pBdr>
              <w:contextualSpacing w:val="0"/>
            </w:pPr>
          </w:p>
          <w:p w:rsidR="00462195" w:rsidRDefault="00462195" w:rsidP="00462195"/>
          <w:p w:rsidR="00462195" w:rsidRDefault="00462195" w:rsidP="00462195">
            <w:pPr>
              <w:pStyle w:val="Heading2"/>
              <w:contextualSpacing w:val="0"/>
              <w:outlineLvl w:val="1"/>
            </w:pPr>
            <w:r>
              <w:rPr>
                <w:noProof/>
              </w:rPr>
              <w:drawing>
                <wp:inline distT="0" distB="0" distL="0" distR="0" wp14:anchorId="3A77FB35" wp14:editId="27ECE976">
                  <wp:extent cx="9144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62195" w:rsidRPr="00BB1A1A" w:rsidRDefault="00462195" w:rsidP="00462195">
            <w:pPr>
              <w:pStyle w:val="Heading2"/>
              <w:contextualSpacing w:val="0"/>
              <w:outlineLvl w:val="1"/>
              <w:rPr>
                <w:color w:val="841727" w:themeColor="accent3" w:themeShade="BF"/>
              </w:rPr>
            </w:pPr>
            <w:r>
              <w:rPr>
                <w:color w:val="841727" w:themeColor="accent3" w:themeShade="BF"/>
              </w:rPr>
              <w:t>Crusader</w:t>
            </w:r>
          </w:p>
          <w:p w:rsidR="00462195" w:rsidRDefault="00462195" w:rsidP="00462195">
            <w:pPr>
              <w:contextualSpacing w:val="0"/>
              <w:rPr>
                <w:b/>
                <w:color w:val="auto"/>
              </w:rPr>
            </w:pPr>
            <w:r>
              <w:rPr>
                <w:b/>
                <w:color w:val="auto"/>
              </w:rPr>
              <w:t>Battle Heal</w:t>
            </w:r>
          </w:p>
          <w:p w:rsidR="00462195" w:rsidRDefault="00462195" w:rsidP="00462195">
            <w:pPr>
              <w:contextualSpacing w:val="0"/>
            </w:pPr>
            <w:r>
              <w:t>• Healing reduced from 2-2/2-3/3-4/4-4/5-6 to 1-2/2-2/2-3/3-3/3-4 (</w:t>
            </w:r>
            <w:r w:rsidRPr="00462195">
              <w:rPr>
                <w:i/>
              </w:rPr>
              <w:t>x2</w:t>
            </w:r>
            <w:r>
              <w:t>).</w:t>
            </w:r>
          </w:p>
          <w:p w:rsidR="00462195" w:rsidRDefault="00462195" w:rsidP="00462195">
            <w:pPr>
              <w:contextualSpacing w:val="0"/>
            </w:pPr>
            <w:r>
              <w:t>• Now heals all allies in the rear three ranks.</w:t>
            </w:r>
          </w:p>
          <w:p w:rsidR="00462195" w:rsidRDefault="00462195" w:rsidP="001323DC">
            <w:r>
              <w:t xml:space="preserve">• Can now be performed from rank 3. </w:t>
            </w:r>
          </w:p>
          <w:p w:rsidR="00462195" w:rsidRDefault="00462195" w:rsidP="00462195">
            <w:pPr>
              <w:contextualSpacing w:val="0"/>
              <w:rPr>
                <w:b/>
                <w:color w:val="auto"/>
              </w:rPr>
            </w:pPr>
            <w:r>
              <w:rPr>
                <w:b/>
                <w:color w:val="auto"/>
              </w:rPr>
              <w:t>Bulwark of Faith</w:t>
            </w:r>
          </w:p>
          <w:p w:rsidR="00462195" w:rsidRDefault="00462195" w:rsidP="00462195">
            <w:pPr>
              <w:contextualSpacing w:val="0"/>
            </w:pPr>
            <w:r>
              <w:t>• Can now be performed from rank 3.</w:t>
            </w:r>
          </w:p>
          <w:p w:rsidR="001D50ED" w:rsidRDefault="001D50ED" w:rsidP="001D50ED">
            <w:pPr>
              <w:contextualSpacing w:val="0"/>
              <w:rPr>
                <w:b/>
                <w:color w:val="auto"/>
              </w:rPr>
            </w:pPr>
            <w:r>
              <w:rPr>
                <w:b/>
                <w:color w:val="auto"/>
              </w:rPr>
              <w:t>Inspiring Cry</w:t>
            </w:r>
          </w:p>
          <w:p w:rsidR="001D50ED" w:rsidRDefault="001D50ED" w:rsidP="001D50ED">
            <w:pPr>
              <w:contextualSpacing w:val="0"/>
            </w:pPr>
            <w:r>
              <w:t>• No longer heals the target.</w:t>
            </w:r>
          </w:p>
          <w:p w:rsidR="001D50ED" w:rsidRDefault="001D50ED" w:rsidP="001D50ED">
            <w:pPr>
              <w:contextualSpacing w:val="0"/>
            </w:pPr>
            <w:r>
              <w:t>• Now buffs the target ally, improving their virtue chance by +4/5/6/7/8%</w:t>
            </w:r>
          </w:p>
          <w:p w:rsidR="00462195" w:rsidRDefault="00462195" w:rsidP="00462195">
            <w:pPr>
              <w:contextualSpacing w:val="0"/>
              <w:rPr>
                <w:b/>
                <w:color w:val="auto"/>
              </w:rPr>
            </w:pPr>
            <w:r>
              <w:rPr>
                <w:b/>
                <w:color w:val="auto"/>
              </w:rPr>
              <w:t>Stand Tall</w:t>
            </w:r>
          </w:p>
          <w:p w:rsidR="00462195" w:rsidRDefault="00462195" w:rsidP="00462195">
            <w:pPr>
              <w:contextualSpacing w:val="0"/>
            </w:pPr>
            <w:r>
              <w:t>• Respite cost reduced from 4 to 3.</w:t>
            </w:r>
          </w:p>
          <w:p w:rsidR="00462195" w:rsidRDefault="0061637F" w:rsidP="00462195">
            <w:pPr>
              <w:contextualSpacing w:val="0"/>
            </w:pPr>
            <w:r>
              <w:t>• Also buffs the target, increasing healing received by 25%</w:t>
            </w:r>
          </w:p>
          <w:p w:rsidR="00495F0F" w:rsidRDefault="00495F0F" w:rsidP="00495F0F">
            <w:pPr>
              <w:contextualSpacing w:val="0"/>
              <w:rPr>
                <w:b/>
                <w:color w:val="auto"/>
              </w:rPr>
            </w:pPr>
            <w:r>
              <w:rPr>
                <w:b/>
                <w:color w:val="auto"/>
              </w:rPr>
              <w:t>Stunning Blow</w:t>
            </w:r>
          </w:p>
          <w:p w:rsidR="00495F0F" w:rsidRDefault="00495F0F" w:rsidP="00495F0F">
            <w:pPr>
              <w:contextualSpacing w:val="0"/>
            </w:pPr>
            <w:r>
              <w:t>• Stun chance increased from 100/110/120/130/140% to 115/125/135/145/155%</w:t>
            </w:r>
          </w:p>
          <w:p w:rsidR="0061637F" w:rsidRDefault="0061637F" w:rsidP="0061637F">
            <w:pPr>
              <w:contextualSpacing w:val="0"/>
              <w:rPr>
                <w:b/>
                <w:color w:val="auto"/>
              </w:rPr>
            </w:pPr>
            <w:r>
              <w:rPr>
                <w:b/>
                <w:color w:val="auto"/>
              </w:rPr>
              <w:t>Unshakable Leader</w:t>
            </w:r>
          </w:p>
          <w:p w:rsidR="0061637F" w:rsidRDefault="0061637F" w:rsidP="0061637F">
            <w:pPr>
              <w:contextualSpacing w:val="0"/>
            </w:pPr>
            <w:r>
              <w:t>• Respite cost reduced from 3 to 2.</w:t>
            </w:r>
          </w:p>
          <w:p w:rsidR="0061637F" w:rsidRDefault="0061637F" w:rsidP="0061637F">
            <w:pPr>
              <w:contextualSpacing w:val="0"/>
            </w:pPr>
            <w:r>
              <w:t>• Stress received reduced from -25% to -20%</w:t>
            </w:r>
          </w:p>
          <w:p w:rsidR="0061637F" w:rsidRDefault="0061637F" w:rsidP="0061637F">
            <w:pPr>
              <w:contextualSpacing w:val="0"/>
              <w:rPr>
                <w:b/>
                <w:color w:val="auto"/>
              </w:rPr>
            </w:pPr>
            <w:r>
              <w:rPr>
                <w:b/>
                <w:color w:val="auto"/>
              </w:rPr>
              <w:t>Zealous Accusation</w:t>
            </w:r>
          </w:p>
          <w:p w:rsidR="0061637F" w:rsidRDefault="0061637F" w:rsidP="0061637F">
            <w:pPr>
              <w:contextualSpacing w:val="0"/>
            </w:pPr>
            <w:r>
              <w:t>• Can now be performed from rank 3.</w:t>
            </w:r>
          </w:p>
          <w:p w:rsidR="0061637F" w:rsidRDefault="0061637F" w:rsidP="0061637F">
            <w:pPr>
              <w:contextualSpacing w:val="0"/>
              <w:rPr>
                <w:b/>
                <w:color w:val="auto"/>
              </w:rPr>
            </w:pPr>
            <w:r>
              <w:rPr>
                <w:b/>
                <w:color w:val="auto"/>
              </w:rPr>
              <w:t>Zealous Vigil</w:t>
            </w:r>
          </w:p>
          <w:p w:rsidR="0061637F" w:rsidRDefault="0061637F" w:rsidP="0061637F">
            <w:pPr>
              <w:contextualSpacing w:val="0"/>
            </w:pPr>
            <w:r>
              <w:t>• Stress relieved improved from 25 to 30.</w:t>
            </w:r>
          </w:p>
          <w:p w:rsidR="0061637F" w:rsidRDefault="0061637F" w:rsidP="0061637F">
            <w:pPr>
              <w:pBdr>
                <w:bottom w:val="single" w:sz="12" w:space="1" w:color="auto"/>
              </w:pBdr>
              <w:contextualSpacing w:val="0"/>
            </w:pPr>
          </w:p>
          <w:p w:rsidR="0061637F" w:rsidRDefault="0061637F" w:rsidP="0061637F"/>
          <w:p w:rsidR="0061637F" w:rsidRDefault="0061637F" w:rsidP="0061637F">
            <w:pPr>
              <w:pStyle w:val="Heading2"/>
              <w:contextualSpacing w:val="0"/>
              <w:outlineLvl w:val="1"/>
            </w:pPr>
            <w:r>
              <w:rPr>
                <w:noProof/>
              </w:rPr>
              <w:drawing>
                <wp:inline distT="0" distB="0" distL="0" distR="0" wp14:anchorId="39B4FF6E" wp14:editId="6FB7E9F6">
                  <wp:extent cx="9144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61637F" w:rsidRPr="00BB1A1A" w:rsidRDefault="0061637F" w:rsidP="0061637F">
            <w:pPr>
              <w:pStyle w:val="Heading2"/>
              <w:contextualSpacing w:val="0"/>
              <w:outlineLvl w:val="1"/>
              <w:rPr>
                <w:color w:val="841727" w:themeColor="accent3" w:themeShade="BF"/>
              </w:rPr>
            </w:pPr>
            <w:r>
              <w:rPr>
                <w:color w:val="841727" w:themeColor="accent3" w:themeShade="BF"/>
              </w:rPr>
              <w:t>Flagellant</w:t>
            </w:r>
          </w:p>
          <w:p w:rsidR="0061637F" w:rsidRDefault="0061637F" w:rsidP="0061637F">
            <w:pPr>
              <w:contextualSpacing w:val="0"/>
              <w:rPr>
                <w:b/>
                <w:color w:val="auto"/>
              </w:rPr>
            </w:pPr>
            <w:r>
              <w:rPr>
                <w:b/>
                <w:color w:val="auto"/>
              </w:rPr>
              <w:t>Endure</w:t>
            </w:r>
          </w:p>
          <w:p w:rsidR="0061637F" w:rsidRDefault="0061637F" w:rsidP="0061637F">
            <w:pPr>
              <w:contextualSpacing w:val="0"/>
            </w:pPr>
            <w:r>
              <w:t>• Stress healing rescaled from 12/13/14/15/16 to 10/12/14/16/18.</w:t>
            </w:r>
          </w:p>
          <w:p w:rsidR="0061637F" w:rsidRDefault="0061637F" w:rsidP="0061637F">
            <w:pPr>
              <w:contextualSpacing w:val="0"/>
            </w:pPr>
            <w:r>
              <w:lastRenderedPageBreak/>
              <w:t>• Stress caused to the Flagellant rescaled from 5/6/7/8/9 to 4/5/6/7/8.</w:t>
            </w:r>
          </w:p>
          <w:p w:rsidR="0061637F" w:rsidRDefault="0061637F" w:rsidP="0061637F">
            <w:pPr>
              <w:contextualSpacing w:val="0"/>
              <w:rPr>
                <w:b/>
                <w:color w:val="auto"/>
              </w:rPr>
            </w:pPr>
            <w:r>
              <w:rPr>
                <w:b/>
                <w:color w:val="auto"/>
              </w:rPr>
              <w:t>Rain of Sorrows</w:t>
            </w:r>
          </w:p>
          <w:p w:rsidR="0061637F" w:rsidRDefault="0061637F" w:rsidP="0061637F">
            <w:pPr>
              <w:contextualSpacing w:val="0"/>
            </w:pPr>
            <w:r>
              <w:t>• Now classified as a ranged skill.</w:t>
            </w:r>
          </w:p>
          <w:p w:rsidR="0061637F" w:rsidRDefault="0061637F" w:rsidP="0061637F">
            <w:pPr>
              <w:contextualSpacing w:val="0"/>
            </w:pPr>
            <w:r>
              <w:t>• Can now be performed from any rank.</w:t>
            </w:r>
          </w:p>
          <w:p w:rsidR="0061637F" w:rsidRDefault="0061637F" w:rsidP="0061637F">
            <w:pPr>
              <w:contextualSpacing w:val="0"/>
            </w:pPr>
            <w:r>
              <w:t>• Bleed damage improved from 2/2/3/3/4 to 4/4/5/5/6 (</w:t>
            </w:r>
            <w:r w:rsidRPr="0061637F">
              <w:rPr>
                <w:i/>
              </w:rPr>
              <w:t>x2</w:t>
            </w:r>
            <w:r>
              <w:t>).</w:t>
            </w:r>
          </w:p>
          <w:p w:rsidR="0061637F" w:rsidRDefault="0061637F" w:rsidP="0061637F">
            <w:pPr>
              <w:contextualSpacing w:val="0"/>
            </w:pPr>
            <w:r>
              <w:t>• Debuff no longer reduced bleed resistance.</w:t>
            </w:r>
          </w:p>
          <w:p w:rsidR="0061637F" w:rsidRDefault="0061637F" w:rsidP="0061637F">
            <w:pPr>
              <w:contextualSpacing w:val="0"/>
            </w:pPr>
            <w:r>
              <w:t>• No</w:t>
            </w:r>
            <w:r w:rsidR="008078D4">
              <w:t>w</w:t>
            </w:r>
            <w:r>
              <w:t xml:space="preserve"> has a chance to bleed the Flagellant </w:t>
            </w:r>
            <w:r w:rsidR="008078D4">
              <w:t>(</w:t>
            </w:r>
            <w:proofErr w:type="gramStart"/>
            <w:r w:rsidR="008078D4">
              <w:t>similar to</w:t>
            </w:r>
            <w:proofErr w:type="gramEnd"/>
            <w:r>
              <w:t xml:space="preserve"> Reclaim).</w:t>
            </w:r>
          </w:p>
          <w:p w:rsidR="0061637F" w:rsidRDefault="0061637F" w:rsidP="0061637F">
            <w:pPr>
              <w:contextualSpacing w:val="0"/>
              <w:rPr>
                <w:b/>
                <w:color w:val="auto"/>
              </w:rPr>
            </w:pPr>
            <w:r>
              <w:rPr>
                <w:b/>
                <w:color w:val="auto"/>
              </w:rPr>
              <w:t>Reclaim</w:t>
            </w:r>
          </w:p>
          <w:p w:rsidR="0061637F" w:rsidRDefault="0061637F" w:rsidP="0061637F">
            <w:pPr>
              <w:contextualSpacing w:val="0"/>
            </w:pPr>
            <w:r>
              <w:t xml:space="preserve">• Healing improved </w:t>
            </w:r>
            <w:r w:rsidR="001D50ED">
              <w:t xml:space="preserve">to 2/3/4/5/6 per round for </w:t>
            </w:r>
            <w:r w:rsidR="007A6457">
              <w:t>three</w:t>
            </w:r>
            <w:r w:rsidR="001D50ED">
              <w:t xml:space="preserve"> rounds (</w:t>
            </w:r>
            <w:r w:rsidR="001D50ED" w:rsidRPr="001D50ED">
              <w:rPr>
                <w:i/>
              </w:rPr>
              <w:t>this healing is post x2</w:t>
            </w:r>
            <w:r w:rsidR="001D50ED">
              <w:t>).</w:t>
            </w:r>
          </w:p>
          <w:p w:rsidR="001D50ED" w:rsidRDefault="001D50ED" w:rsidP="001D50ED">
            <w:pPr>
              <w:pBdr>
                <w:bottom w:val="single" w:sz="12" w:space="1" w:color="auto"/>
              </w:pBdr>
              <w:contextualSpacing w:val="0"/>
            </w:pPr>
          </w:p>
          <w:p w:rsidR="001D50ED" w:rsidRDefault="001D50ED" w:rsidP="001D50ED"/>
          <w:p w:rsidR="001D50ED" w:rsidRDefault="001D50ED" w:rsidP="001D50ED">
            <w:pPr>
              <w:pStyle w:val="Heading2"/>
              <w:contextualSpacing w:val="0"/>
              <w:outlineLvl w:val="1"/>
            </w:pPr>
            <w:r>
              <w:rPr>
                <w:noProof/>
              </w:rPr>
              <w:drawing>
                <wp:inline distT="0" distB="0" distL="0" distR="0" wp14:anchorId="17A30004" wp14:editId="634464AE">
                  <wp:extent cx="9144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D50ED" w:rsidRPr="00BB1A1A" w:rsidRDefault="007A6457" w:rsidP="001D50ED">
            <w:pPr>
              <w:pStyle w:val="Heading2"/>
              <w:contextualSpacing w:val="0"/>
              <w:outlineLvl w:val="1"/>
              <w:rPr>
                <w:color w:val="841727" w:themeColor="accent3" w:themeShade="BF"/>
              </w:rPr>
            </w:pPr>
            <w:r>
              <w:rPr>
                <w:color w:val="841727" w:themeColor="accent3" w:themeShade="BF"/>
              </w:rPr>
              <w:t>Grave Robber</w:t>
            </w:r>
          </w:p>
          <w:p w:rsidR="001D50ED" w:rsidRDefault="007A6457" w:rsidP="001D50ED">
            <w:pPr>
              <w:contextualSpacing w:val="0"/>
              <w:rPr>
                <w:b/>
                <w:color w:val="auto"/>
              </w:rPr>
            </w:pPr>
            <w:r>
              <w:rPr>
                <w:b/>
                <w:color w:val="auto"/>
              </w:rPr>
              <w:t>Flashing Daggers</w:t>
            </w:r>
          </w:p>
          <w:p w:rsidR="001D50ED" w:rsidRDefault="001D50ED" w:rsidP="001D50ED">
            <w:pPr>
              <w:contextualSpacing w:val="0"/>
            </w:pPr>
            <w:r>
              <w:t xml:space="preserve">• </w:t>
            </w:r>
            <w:r w:rsidR="007A6457">
              <w:t>Bleed resistance debuff reduced from -20/23/26/30/33% to -14/18/22/26/30%.</w:t>
            </w:r>
          </w:p>
          <w:p w:rsidR="007A6457" w:rsidRDefault="007A6457" w:rsidP="001D50ED">
            <w:pPr>
              <w:contextualSpacing w:val="0"/>
            </w:pPr>
            <w:r>
              <w:t>• Debuff now also reduces blight resistance by -14/18/22/26/30%.</w:t>
            </w:r>
          </w:p>
          <w:p w:rsidR="007A6457" w:rsidRDefault="007A6457" w:rsidP="007A6457">
            <w:pPr>
              <w:contextualSpacing w:val="0"/>
              <w:rPr>
                <w:b/>
                <w:color w:val="auto"/>
              </w:rPr>
            </w:pPr>
            <w:r>
              <w:rPr>
                <w:b/>
                <w:color w:val="auto"/>
              </w:rPr>
              <w:t>Pick to the Face</w:t>
            </w:r>
          </w:p>
          <w:p w:rsidR="00462195" w:rsidRDefault="007A6457" w:rsidP="007A6457">
            <w:r>
              <w:t>• Now applies a blight, dealing 1/1/1/2/2 damage per round for three rounds (</w:t>
            </w:r>
            <w:r w:rsidRPr="007A6457">
              <w:rPr>
                <w:i/>
              </w:rPr>
              <w:t>x2</w:t>
            </w:r>
            <w:r>
              <w:t>).</w:t>
            </w:r>
          </w:p>
          <w:p w:rsidR="007A6457" w:rsidRDefault="007A6457" w:rsidP="007A6457">
            <w:pPr>
              <w:contextualSpacing w:val="0"/>
              <w:rPr>
                <w:b/>
                <w:color w:val="auto"/>
              </w:rPr>
            </w:pPr>
            <w:r>
              <w:rPr>
                <w:b/>
                <w:color w:val="auto"/>
              </w:rPr>
              <w:t>Poison Dart</w:t>
            </w:r>
          </w:p>
          <w:p w:rsidR="007A6457" w:rsidRDefault="007A6457" w:rsidP="007A6457">
            <w:r>
              <w:t>• Blight damage improved from 3/4/4/4/5 to 4/4/5/5/6 (</w:t>
            </w:r>
            <w:r w:rsidRPr="007A6457">
              <w:rPr>
                <w:i/>
              </w:rPr>
              <w:t>x2</w:t>
            </w:r>
            <w:r>
              <w:t>).</w:t>
            </w:r>
          </w:p>
          <w:p w:rsidR="007A6457" w:rsidRDefault="007A6457" w:rsidP="007A6457">
            <w:r>
              <w:t>• No longer reduces blight resistance.</w:t>
            </w:r>
          </w:p>
          <w:p w:rsidR="007A6457" w:rsidRDefault="007A6457" w:rsidP="007A6457">
            <w:r>
              <w:t>• Now marks the target.</w:t>
            </w:r>
          </w:p>
          <w:p w:rsidR="00495F0F" w:rsidRDefault="00495F0F" w:rsidP="00495F0F">
            <w:pPr>
              <w:contextualSpacing w:val="0"/>
              <w:rPr>
                <w:b/>
                <w:color w:val="auto"/>
              </w:rPr>
            </w:pPr>
            <w:r>
              <w:rPr>
                <w:b/>
                <w:color w:val="auto"/>
              </w:rPr>
              <w:t>Shadow Fade</w:t>
            </w:r>
          </w:p>
          <w:p w:rsidR="00495F0F" w:rsidRDefault="00495F0F" w:rsidP="007A6457">
            <w:pPr>
              <w:contextualSpacing w:val="0"/>
            </w:pPr>
            <w:r>
              <w:t>• Stun chance increased from 100/110/120/130/140% to 115/125/135/145/155%</w:t>
            </w:r>
          </w:p>
          <w:p w:rsidR="007A6457" w:rsidRDefault="007A6457" w:rsidP="007A6457">
            <w:pPr>
              <w:contextualSpacing w:val="0"/>
              <w:rPr>
                <w:b/>
                <w:color w:val="auto"/>
              </w:rPr>
            </w:pPr>
            <w:r>
              <w:rPr>
                <w:b/>
                <w:color w:val="auto"/>
              </w:rPr>
              <w:t>Thrown Dagger</w:t>
            </w:r>
          </w:p>
          <w:p w:rsidR="007A6457" w:rsidRDefault="007A6457" w:rsidP="007A6457">
            <w:r>
              <w:t>• No longer provides an accuracy buff.</w:t>
            </w:r>
          </w:p>
          <w:p w:rsidR="007A6457" w:rsidRDefault="007A6457" w:rsidP="007A6457">
            <w:r>
              <w:t>• Damage vs. marked targets improved from +25% to +40%</w:t>
            </w:r>
          </w:p>
          <w:p w:rsidR="007A6457" w:rsidRDefault="007A6457" w:rsidP="007A6457">
            <w:pPr>
              <w:contextualSpacing w:val="0"/>
              <w:rPr>
                <w:b/>
                <w:color w:val="auto"/>
              </w:rPr>
            </w:pPr>
            <w:r>
              <w:rPr>
                <w:b/>
                <w:color w:val="auto"/>
              </w:rPr>
              <w:t>Toxin Trickery</w:t>
            </w:r>
          </w:p>
          <w:p w:rsidR="007A6457" w:rsidRDefault="007A6457" w:rsidP="007A6457">
            <w:r>
              <w:t>• No longer provides a speed buff.</w:t>
            </w:r>
          </w:p>
          <w:p w:rsidR="007A6457" w:rsidRDefault="007A6457" w:rsidP="007A6457">
            <w:r>
              <w:t>• Dodge buff reduced from +10/13/15/17/20 to +6/8/10/12/14.</w:t>
            </w:r>
          </w:p>
          <w:p w:rsidR="007A6457" w:rsidRDefault="007A6457" w:rsidP="007A6457">
            <w:r>
              <w:t>• Now also provides an accuracy buff for +</w:t>
            </w:r>
            <w:r w:rsidR="008078D4">
              <w:t>6</w:t>
            </w:r>
            <w:r>
              <w:t>/</w:t>
            </w:r>
            <w:r w:rsidR="008078D4">
              <w:t>8</w:t>
            </w:r>
            <w:r>
              <w:t>/1</w:t>
            </w:r>
            <w:r w:rsidR="008078D4">
              <w:t>0</w:t>
            </w:r>
            <w:r>
              <w:t>/1</w:t>
            </w:r>
            <w:r w:rsidR="008078D4">
              <w:t>2</w:t>
            </w:r>
            <w:r>
              <w:t>/1</w:t>
            </w:r>
            <w:r w:rsidR="008078D4">
              <w:t>4</w:t>
            </w:r>
            <w:r>
              <w:t>.</w:t>
            </w:r>
          </w:p>
          <w:p w:rsidR="007A6457" w:rsidRDefault="007A6457" w:rsidP="007A6457">
            <w:r>
              <w:t>• Buff duration reduced from three rounds to one round.</w:t>
            </w:r>
          </w:p>
          <w:p w:rsidR="007A6457" w:rsidRDefault="007A6457" w:rsidP="007A6457">
            <w:r>
              <w:t>• No longer takes an action to use and can be used twice per combat.</w:t>
            </w:r>
          </w:p>
          <w:p w:rsidR="007A6457" w:rsidRDefault="007A6457" w:rsidP="007A6457">
            <w:pPr>
              <w:pBdr>
                <w:bottom w:val="single" w:sz="12" w:space="1" w:color="auto"/>
              </w:pBdr>
              <w:contextualSpacing w:val="0"/>
            </w:pPr>
          </w:p>
          <w:p w:rsidR="007A6457" w:rsidRDefault="007A6457" w:rsidP="007A6457"/>
          <w:p w:rsidR="007A6457" w:rsidRDefault="007A6457" w:rsidP="007A6457">
            <w:pPr>
              <w:pStyle w:val="Heading2"/>
              <w:contextualSpacing w:val="0"/>
              <w:outlineLvl w:val="1"/>
            </w:pPr>
            <w:r>
              <w:rPr>
                <w:noProof/>
              </w:rPr>
              <w:drawing>
                <wp:inline distT="0" distB="0" distL="0" distR="0" wp14:anchorId="5B9767A6" wp14:editId="5A70443D">
                  <wp:extent cx="9144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7A6457" w:rsidRPr="00BB1A1A" w:rsidRDefault="007A6457" w:rsidP="007A6457">
            <w:pPr>
              <w:pStyle w:val="Heading2"/>
              <w:contextualSpacing w:val="0"/>
              <w:outlineLvl w:val="1"/>
              <w:rPr>
                <w:color w:val="841727" w:themeColor="accent3" w:themeShade="BF"/>
              </w:rPr>
            </w:pPr>
            <w:r>
              <w:rPr>
                <w:color w:val="841727" w:themeColor="accent3" w:themeShade="BF"/>
              </w:rPr>
              <w:t>Hellion</w:t>
            </w:r>
          </w:p>
          <w:p w:rsidR="00616DD0" w:rsidRDefault="00616DD0" w:rsidP="00616DD0">
            <w:r>
              <w:t>• Maximum damage reduced by 1 (</w:t>
            </w:r>
            <w:r w:rsidRPr="00616DD0">
              <w:rPr>
                <w:i/>
              </w:rPr>
              <w:t>x2</w:t>
            </w:r>
            <w:r>
              <w:t>).</w:t>
            </w:r>
          </w:p>
          <w:p w:rsidR="007A6457" w:rsidRDefault="00616DD0" w:rsidP="007A6457">
            <w:pPr>
              <w:contextualSpacing w:val="0"/>
              <w:rPr>
                <w:b/>
                <w:color w:val="auto"/>
              </w:rPr>
            </w:pPr>
            <w:r>
              <w:rPr>
                <w:b/>
                <w:color w:val="auto"/>
              </w:rPr>
              <w:t>Hellion Exhaust (the debuff applied after using Bleed Out, Breakthrough, and Barbaric YAWP!)</w:t>
            </w:r>
          </w:p>
          <w:p w:rsidR="007A6457" w:rsidRDefault="007A6457" w:rsidP="007A6457">
            <w:r>
              <w:t xml:space="preserve">• </w:t>
            </w:r>
            <w:r w:rsidR="00616DD0">
              <w:t>No longer reduces dodge.</w:t>
            </w:r>
          </w:p>
          <w:p w:rsidR="00616DD0" w:rsidRDefault="00616DD0" w:rsidP="007A6457">
            <w:r>
              <w:lastRenderedPageBreak/>
              <w:t>• Damage reduction increased from -20% to -30%.</w:t>
            </w:r>
          </w:p>
          <w:p w:rsidR="00616DD0" w:rsidRDefault="00616DD0" w:rsidP="007A6457">
            <w:r>
              <w:t xml:space="preserve">• Now also reduces stun skill chance by </w:t>
            </w:r>
            <w:r w:rsidR="008078D4">
              <w:t>-</w:t>
            </w:r>
            <w:r>
              <w:t>20%.</w:t>
            </w:r>
          </w:p>
          <w:p w:rsidR="00616DD0" w:rsidRDefault="00616DD0" w:rsidP="00616DD0">
            <w:pPr>
              <w:contextualSpacing w:val="0"/>
              <w:rPr>
                <w:b/>
                <w:color w:val="auto"/>
              </w:rPr>
            </w:pPr>
            <w:r>
              <w:rPr>
                <w:b/>
                <w:color w:val="auto"/>
              </w:rPr>
              <w:t>Adrenaline Rush</w:t>
            </w:r>
          </w:p>
          <w:p w:rsidR="00616DD0" w:rsidRDefault="00616DD0" w:rsidP="00616DD0">
            <w:r>
              <w:t>• Buff no longer provides accuracy.</w:t>
            </w:r>
          </w:p>
          <w:p w:rsidR="00616DD0" w:rsidRDefault="00616DD0" w:rsidP="00616DD0">
            <w:r>
              <w:t>• Damage bonus improved from +20/22/24/26/28% to +30%.</w:t>
            </w:r>
          </w:p>
          <w:p w:rsidR="00616DD0" w:rsidRDefault="00616DD0" w:rsidP="00616DD0">
            <w:r>
              <w:t>• Buff now provides a stun skill chance bonus of +20%</w:t>
            </w:r>
            <w:r w:rsidR="008078D4">
              <w:t>.</w:t>
            </w:r>
          </w:p>
          <w:p w:rsidR="008078D4" w:rsidRDefault="008078D4" w:rsidP="00616DD0">
            <w:r>
              <w:t>• No longer clears bleeds and blights.</w:t>
            </w:r>
          </w:p>
          <w:p w:rsidR="008078D4" w:rsidRDefault="008078D4" w:rsidP="00616DD0">
            <w:r>
              <w:t>• Now clears debuffs.</w:t>
            </w:r>
          </w:p>
          <w:p w:rsidR="00616DD0" w:rsidRDefault="00616DD0" w:rsidP="00616DD0">
            <w:r>
              <w:t>• Healing rescaled from 1/2/3/4/5 to 0/2/4/6/8 (</w:t>
            </w:r>
            <w:r w:rsidRPr="00616DD0">
              <w:rPr>
                <w:i/>
              </w:rPr>
              <w:t>x2</w:t>
            </w:r>
            <w:r>
              <w:t>).</w:t>
            </w:r>
          </w:p>
          <w:p w:rsidR="00616DD0" w:rsidRDefault="00616DD0" w:rsidP="00616DD0">
            <w:pPr>
              <w:contextualSpacing w:val="0"/>
              <w:rPr>
                <w:b/>
                <w:color w:val="auto"/>
              </w:rPr>
            </w:pPr>
            <w:r>
              <w:rPr>
                <w:b/>
                <w:color w:val="auto"/>
              </w:rPr>
              <w:t>Barbaric YAWP!</w:t>
            </w:r>
          </w:p>
          <w:p w:rsidR="00616DD0" w:rsidRDefault="00616DD0" w:rsidP="00616DD0">
            <w:r>
              <w:t>• Stun chance reduced from 125/135/145/155/165% to 115/125/135/145/155%</w:t>
            </w:r>
          </w:p>
          <w:p w:rsidR="00616DD0" w:rsidRDefault="00616DD0" w:rsidP="00616DD0">
            <w:pPr>
              <w:contextualSpacing w:val="0"/>
              <w:rPr>
                <w:b/>
                <w:color w:val="auto"/>
              </w:rPr>
            </w:pPr>
            <w:r>
              <w:rPr>
                <w:b/>
                <w:color w:val="auto"/>
              </w:rPr>
              <w:t>Battle Trance</w:t>
            </w:r>
          </w:p>
          <w:p w:rsidR="00616DD0" w:rsidRDefault="00616DD0" w:rsidP="00616DD0">
            <w:r>
              <w:t>• Damage bonus reduced from 20% to 10%</w:t>
            </w:r>
          </w:p>
          <w:p w:rsidR="00616DD0" w:rsidRDefault="00616DD0" w:rsidP="00616DD0">
            <w:r>
              <w:t>• No longer applies a debuff.</w:t>
            </w:r>
          </w:p>
          <w:p w:rsidR="00616DD0" w:rsidRDefault="00616DD0" w:rsidP="00616DD0">
            <w:r>
              <w:t>• Damage no longer restricted by rank.</w:t>
            </w:r>
          </w:p>
          <w:p w:rsidR="00616DD0" w:rsidRDefault="00616DD0" w:rsidP="00616DD0">
            <w:pPr>
              <w:contextualSpacing w:val="0"/>
              <w:rPr>
                <w:b/>
                <w:color w:val="auto"/>
              </w:rPr>
            </w:pPr>
            <w:r>
              <w:rPr>
                <w:b/>
                <w:color w:val="auto"/>
              </w:rPr>
              <w:t>Bleed Out</w:t>
            </w:r>
          </w:p>
          <w:p w:rsidR="00616DD0" w:rsidRDefault="00616DD0" w:rsidP="00616DD0">
            <w:r>
              <w:t>• Can now be performed from ranks 2 and 3.</w:t>
            </w:r>
          </w:p>
          <w:p w:rsidR="00616DD0" w:rsidRDefault="00616DD0" w:rsidP="00616DD0">
            <w:r>
              <w:t>• Can now target enemies in rank 2.</w:t>
            </w:r>
          </w:p>
          <w:p w:rsidR="00616DD0" w:rsidRDefault="00616DD0" w:rsidP="00616DD0">
            <w:pPr>
              <w:contextualSpacing w:val="0"/>
              <w:rPr>
                <w:b/>
                <w:color w:val="auto"/>
              </w:rPr>
            </w:pPr>
            <w:r>
              <w:rPr>
                <w:b/>
                <w:color w:val="auto"/>
              </w:rPr>
              <w:t>Breakthrough</w:t>
            </w:r>
          </w:p>
          <w:p w:rsidR="00616DD0" w:rsidRDefault="00616DD0" w:rsidP="00616DD0">
            <w:r>
              <w:t>• Now applies a bleed, dealing 1/1/1/2/2 damage per round for three rounds (</w:t>
            </w:r>
            <w:r w:rsidRPr="007A6457">
              <w:rPr>
                <w:i/>
              </w:rPr>
              <w:t>x2</w:t>
            </w:r>
            <w:r>
              <w:t>).</w:t>
            </w:r>
          </w:p>
          <w:p w:rsidR="00616DD0" w:rsidRDefault="00616DD0" w:rsidP="00616DD0">
            <w:pPr>
              <w:contextualSpacing w:val="0"/>
              <w:rPr>
                <w:b/>
                <w:color w:val="auto"/>
              </w:rPr>
            </w:pPr>
            <w:r>
              <w:rPr>
                <w:b/>
                <w:color w:val="auto"/>
              </w:rPr>
              <w:t>Reject the Gods</w:t>
            </w:r>
          </w:p>
          <w:p w:rsidR="00616DD0" w:rsidRDefault="00616DD0" w:rsidP="00616DD0">
            <w:r>
              <w:t>• Non-religious stress caused reduced from 7 to 5.</w:t>
            </w:r>
          </w:p>
          <w:p w:rsidR="00616DD0" w:rsidRDefault="00616DD0" w:rsidP="00616DD0">
            <w:pPr>
              <w:contextualSpacing w:val="0"/>
              <w:rPr>
                <w:b/>
                <w:color w:val="auto"/>
              </w:rPr>
            </w:pPr>
            <w:r>
              <w:rPr>
                <w:b/>
                <w:color w:val="auto"/>
              </w:rPr>
              <w:t>Revel</w:t>
            </w:r>
          </w:p>
          <w:p w:rsidR="00616DD0" w:rsidRDefault="00616DD0" w:rsidP="00616DD0">
            <w:r>
              <w:t>• Stress relieved reduced from 20 to 15.</w:t>
            </w:r>
          </w:p>
          <w:p w:rsidR="00616DD0" w:rsidRDefault="00616DD0" w:rsidP="00616DD0">
            <w:r>
              <w:t>• Debuff no longer reduced accuracy and speed.</w:t>
            </w:r>
          </w:p>
          <w:p w:rsidR="00616DD0" w:rsidRDefault="00616DD0" w:rsidP="00616DD0">
            <w:r>
              <w:t>• Debuff now reduces dodge by 15.</w:t>
            </w:r>
          </w:p>
          <w:p w:rsidR="00C92E49" w:rsidRDefault="00C92E49" w:rsidP="00616DD0">
            <w:r>
              <w:t>• Debuff doesn’t apply to the Hellion.</w:t>
            </w:r>
          </w:p>
          <w:p w:rsidR="00616DD0" w:rsidRDefault="00616DD0" w:rsidP="00616DD0">
            <w:pPr>
              <w:contextualSpacing w:val="0"/>
              <w:rPr>
                <w:b/>
                <w:color w:val="auto"/>
              </w:rPr>
            </w:pPr>
            <w:r>
              <w:rPr>
                <w:b/>
                <w:color w:val="auto"/>
              </w:rPr>
              <w:t>Sharpen Spear</w:t>
            </w:r>
          </w:p>
          <w:p w:rsidR="00616DD0" w:rsidRDefault="00616DD0" w:rsidP="00616DD0">
            <w:r>
              <w:t xml:space="preserve">• </w:t>
            </w:r>
            <w:r w:rsidR="00C92E49">
              <w:t>Critical chance reduced from +7.5% to 4%.</w:t>
            </w:r>
          </w:p>
          <w:p w:rsidR="00C92E49" w:rsidRDefault="00C92E49" w:rsidP="00616DD0">
            <w:r>
              <w:t>• Buff now also provides a +20% bleed skill chance buff.</w:t>
            </w:r>
          </w:p>
          <w:p w:rsidR="00C92E49" w:rsidRDefault="00C92E49" w:rsidP="00C92E49">
            <w:pPr>
              <w:pBdr>
                <w:bottom w:val="single" w:sz="12" w:space="1" w:color="auto"/>
              </w:pBdr>
              <w:contextualSpacing w:val="0"/>
            </w:pPr>
          </w:p>
          <w:p w:rsidR="00C92E49" w:rsidRDefault="00C92E49" w:rsidP="00C92E49"/>
          <w:p w:rsidR="00C92E49" w:rsidRDefault="00C92E49" w:rsidP="00C92E49">
            <w:pPr>
              <w:pStyle w:val="Heading2"/>
              <w:contextualSpacing w:val="0"/>
              <w:outlineLvl w:val="1"/>
            </w:pPr>
            <w:r>
              <w:rPr>
                <w:noProof/>
              </w:rPr>
              <w:drawing>
                <wp:inline distT="0" distB="0" distL="0" distR="0" wp14:anchorId="43AD483B" wp14:editId="69B8D693">
                  <wp:extent cx="91440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C92E49" w:rsidRPr="00C92E49" w:rsidRDefault="00C92E49" w:rsidP="00C92E49">
            <w:pPr>
              <w:pStyle w:val="Heading2"/>
              <w:contextualSpacing w:val="0"/>
              <w:outlineLvl w:val="1"/>
              <w:rPr>
                <w:color w:val="841727" w:themeColor="accent3" w:themeShade="BF"/>
              </w:rPr>
            </w:pPr>
            <w:r>
              <w:rPr>
                <w:color w:val="841727" w:themeColor="accent3" w:themeShade="BF"/>
              </w:rPr>
              <w:t>HIGHWAYMAN</w:t>
            </w:r>
          </w:p>
          <w:p w:rsidR="007947C6" w:rsidRDefault="007947C6" w:rsidP="007947C6">
            <w:pPr>
              <w:contextualSpacing w:val="0"/>
              <w:rPr>
                <w:b/>
                <w:color w:val="auto"/>
              </w:rPr>
            </w:pPr>
            <w:r>
              <w:rPr>
                <w:b/>
                <w:color w:val="auto"/>
              </w:rPr>
              <w:t>Duelist Advance</w:t>
            </w:r>
          </w:p>
          <w:p w:rsidR="007947C6" w:rsidRDefault="007947C6" w:rsidP="007947C6">
            <w:pPr>
              <w:contextualSpacing w:val="0"/>
              <w:rPr>
                <w:b/>
                <w:color w:val="auto"/>
              </w:rPr>
            </w:pPr>
            <w:r>
              <w:t>• Riposte damage rescaled from -40/33/25/20/15% to -40/34/28/22/16%.</w:t>
            </w:r>
          </w:p>
          <w:p w:rsidR="00C92E49" w:rsidRDefault="00C92E49" w:rsidP="00C92E49">
            <w:pPr>
              <w:contextualSpacing w:val="0"/>
              <w:rPr>
                <w:b/>
                <w:color w:val="auto"/>
              </w:rPr>
            </w:pPr>
            <w:r>
              <w:rPr>
                <w:b/>
                <w:color w:val="auto"/>
              </w:rPr>
              <w:t>Open Vein</w:t>
            </w:r>
          </w:p>
          <w:p w:rsidR="00C92E49" w:rsidRDefault="00C92E49" w:rsidP="00C92E49">
            <w:r>
              <w:t>• Accuracy reduced from 95/100/105/110/115 to 90/95/100/105/110.</w:t>
            </w:r>
          </w:p>
          <w:p w:rsidR="00C92E49" w:rsidRDefault="00C92E49" w:rsidP="00C92E49">
            <w:r>
              <w:t>• Debuff no longer reduces bleed resistance.</w:t>
            </w:r>
          </w:p>
          <w:p w:rsidR="00C92E49" w:rsidRDefault="00C92E49" w:rsidP="00C92E49">
            <w:r>
              <w:t>• Speed debuff improved from 1/1/2/2/3 to 2/2/3/3/4.</w:t>
            </w:r>
          </w:p>
          <w:p w:rsidR="00C92E49" w:rsidRPr="00C92E49" w:rsidRDefault="00C92E49" w:rsidP="00C92E49">
            <w:r>
              <w:t>• Now deals +15/20/25/30/35% damage vs. Bloodsuckers.</w:t>
            </w:r>
          </w:p>
          <w:p w:rsidR="00C92E49" w:rsidRDefault="00C92E49" w:rsidP="00C92E49">
            <w:pPr>
              <w:contextualSpacing w:val="0"/>
              <w:rPr>
                <w:b/>
                <w:color w:val="auto"/>
              </w:rPr>
            </w:pPr>
            <w:r>
              <w:rPr>
                <w:b/>
                <w:color w:val="auto"/>
              </w:rPr>
              <w:t>Pistol Shot</w:t>
            </w:r>
          </w:p>
          <w:p w:rsidR="00616DD0" w:rsidRDefault="00C92E49" w:rsidP="00C92E49">
            <w:r>
              <w:t>• Can now target enemies in rank 1.</w:t>
            </w:r>
          </w:p>
          <w:p w:rsidR="007A6457" w:rsidRDefault="00C92E49" w:rsidP="00C92E49">
            <w:r>
              <w:t>• Damage vs. marked targets increased from +25% to +40%.</w:t>
            </w:r>
          </w:p>
          <w:p w:rsidR="00C92E49" w:rsidRDefault="00C92E49" w:rsidP="00C92E49">
            <w:pPr>
              <w:contextualSpacing w:val="0"/>
              <w:rPr>
                <w:b/>
                <w:color w:val="auto"/>
              </w:rPr>
            </w:pPr>
            <w:r>
              <w:rPr>
                <w:b/>
                <w:color w:val="auto"/>
              </w:rPr>
              <w:t>Point Blank Shot</w:t>
            </w:r>
          </w:p>
          <w:p w:rsidR="00C92E49" w:rsidRDefault="00C92E49" w:rsidP="00C92E49">
            <w:r>
              <w:lastRenderedPageBreak/>
              <w:t>• Pushes the target back 2 ranks, up from 1 rank.</w:t>
            </w:r>
          </w:p>
          <w:p w:rsidR="00C92E49" w:rsidRDefault="00C92E49" w:rsidP="00C92E49">
            <w:pPr>
              <w:contextualSpacing w:val="0"/>
              <w:rPr>
                <w:b/>
                <w:color w:val="auto"/>
              </w:rPr>
            </w:pPr>
            <w:r>
              <w:rPr>
                <w:b/>
                <w:color w:val="auto"/>
              </w:rPr>
              <w:t>Tracking Shot</w:t>
            </w:r>
          </w:p>
          <w:p w:rsidR="00C92E49" w:rsidRDefault="00C92E49" w:rsidP="00C92E49">
            <w:r>
              <w:t>• Can now target enemies in rank 1.</w:t>
            </w:r>
          </w:p>
          <w:p w:rsidR="00C92E49" w:rsidRDefault="00C92E49" w:rsidP="00C92E49">
            <w:r>
              <w:t>• Now marks the target.</w:t>
            </w:r>
          </w:p>
          <w:p w:rsidR="00495F0F" w:rsidRDefault="00495F0F" w:rsidP="00495F0F">
            <w:pPr>
              <w:pBdr>
                <w:bottom w:val="single" w:sz="12" w:space="1" w:color="auto"/>
              </w:pBdr>
              <w:contextualSpacing w:val="0"/>
            </w:pPr>
          </w:p>
          <w:p w:rsidR="00495F0F" w:rsidRDefault="00495F0F" w:rsidP="00495F0F"/>
          <w:p w:rsidR="00495F0F" w:rsidRDefault="00495F0F" w:rsidP="00495F0F">
            <w:pPr>
              <w:pStyle w:val="Heading2"/>
              <w:contextualSpacing w:val="0"/>
              <w:outlineLvl w:val="1"/>
            </w:pPr>
            <w:r>
              <w:rPr>
                <w:noProof/>
              </w:rPr>
              <w:drawing>
                <wp:inline distT="0" distB="0" distL="0" distR="0" wp14:anchorId="6CAA9554" wp14:editId="672FA6EF">
                  <wp:extent cx="9144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95F0F" w:rsidRPr="00BB1A1A" w:rsidRDefault="00495F0F" w:rsidP="00495F0F">
            <w:pPr>
              <w:pStyle w:val="Heading2"/>
              <w:contextualSpacing w:val="0"/>
              <w:outlineLvl w:val="1"/>
              <w:rPr>
                <w:color w:val="841727" w:themeColor="accent3" w:themeShade="BF"/>
              </w:rPr>
            </w:pPr>
            <w:r>
              <w:rPr>
                <w:color w:val="841727" w:themeColor="accent3" w:themeShade="BF"/>
              </w:rPr>
              <w:t>Houndmaster</w:t>
            </w:r>
          </w:p>
          <w:p w:rsidR="00495F0F" w:rsidRDefault="00495F0F" w:rsidP="00495F0F">
            <w:r>
              <w:t>• Reduced base stun resistance from 40% to 30%.</w:t>
            </w:r>
          </w:p>
          <w:p w:rsidR="00495F0F" w:rsidRDefault="00495F0F" w:rsidP="00495F0F">
            <w:pPr>
              <w:contextualSpacing w:val="0"/>
              <w:rPr>
                <w:b/>
                <w:color w:val="auto"/>
              </w:rPr>
            </w:pPr>
            <w:r>
              <w:rPr>
                <w:b/>
                <w:color w:val="auto"/>
              </w:rPr>
              <w:t>Blackjack</w:t>
            </w:r>
          </w:p>
          <w:p w:rsidR="00495F0F" w:rsidRDefault="00495F0F" w:rsidP="00495F0F">
            <w:pPr>
              <w:contextualSpacing w:val="0"/>
            </w:pPr>
            <w:r>
              <w:t>• Stun chance reduced from 125/135/145/155/165% to 100/110/120/130/140%.</w:t>
            </w:r>
          </w:p>
          <w:p w:rsidR="00495F0F" w:rsidRDefault="00495F0F" w:rsidP="00495F0F">
            <w:pPr>
              <w:contextualSpacing w:val="0"/>
              <w:rPr>
                <w:b/>
                <w:color w:val="auto"/>
              </w:rPr>
            </w:pPr>
            <w:r>
              <w:rPr>
                <w:b/>
                <w:color w:val="auto"/>
              </w:rPr>
              <w:t>Guard Dog</w:t>
            </w:r>
          </w:p>
          <w:p w:rsidR="00495F0F" w:rsidRPr="00495F0F" w:rsidRDefault="00495F0F" w:rsidP="00495F0F">
            <w:pPr>
              <w:contextualSpacing w:val="0"/>
            </w:pPr>
            <w:r>
              <w:t>• Dodge buff duration reduced from three rounds to two rounds.</w:t>
            </w:r>
          </w:p>
          <w:p w:rsidR="00495F0F" w:rsidRDefault="00495F0F" w:rsidP="00495F0F">
            <w:pPr>
              <w:contextualSpacing w:val="0"/>
              <w:rPr>
                <w:b/>
                <w:color w:val="auto"/>
              </w:rPr>
            </w:pPr>
            <w:r>
              <w:rPr>
                <w:b/>
                <w:color w:val="auto"/>
              </w:rPr>
              <w:t>Hound’s Rush</w:t>
            </w:r>
          </w:p>
          <w:p w:rsidR="00495F0F" w:rsidRDefault="00495F0F" w:rsidP="00495F0F">
            <w:r>
              <w:t>• Now improves bleed skill chance vs. marked targets by +10/15/20/25/30%.</w:t>
            </w:r>
          </w:p>
          <w:p w:rsidR="00495F0F" w:rsidRDefault="00495F0F" w:rsidP="00495F0F">
            <w:pPr>
              <w:contextualSpacing w:val="0"/>
              <w:rPr>
                <w:b/>
                <w:color w:val="auto"/>
              </w:rPr>
            </w:pPr>
            <w:r>
              <w:rPr>
                <w:b/>
                <w:color w:val="auto"/>
              </w:rPr>
              <w:t>Lick Wounds</w:t>
            </w:r>
          </w:p>
          <w:p w:rsidR="00495F0F" w:rsidRDefault="00495F0F" w:rsidP="00495F0F">
            <w:pPr>
              <w:contextualSpacing w:val="0"/>
            </w:pPr>
            <w:r>
              <w:t>• Can now be performed from rank 1.</w:t>
            </w:r>
          </w:p>
          <w:p w:rsidR="00155EC4" w:rsidRDefault="00155EC4" w:rsidP="00155EC4">
            <w:pPr>
              <w:contextualSpacing w:val="0"/>
              <w:rPr>
                <w:b/>
                <w:color w:val="auto"/>
              </w:rPr>
            </w:pPr>
            <w:r>
              <w:rPr>
                <w:b/>
                <w:color w:val="auto"/>
              </w:rPr>
              <w:t>Targeting Whistle</w:t>
            </w:r>
          </w:p>
          <w:p w:rsidR="00155EC4" w:rsidRDefault="00155EC4" w:rsidP="00155EC4">
            <w:pPr>
              <w:contextualSpacing w:val="0"/>
            </w:pPr>
            <w:r>
              <w:t>• Debuff no longer reduces protection.</w:t>
            </w:r>
          </w:p>
          <w:p w:rsidR="00155EC4" w:rsidRDefault="00155EC4" w:rsidP="00155EC4">
            <w:pPr>
              <w:contextualSpacing w:val="0"/>
            </w:pPr>
            <w:r>
              <w:t>• Debuff now makes the target more likely to be the victim of a critical strike by +6/8/10/12/14%</w:t>
            </w:r>
          </w:p>
          <w:p w:rsidR="00155EC4" w:rsidRDefault="00155EC4" w:rsidP="00155EC4">
            <w:pPr>
              <w:contextualSpacing w:val="0"/>
            </w:pPr>
            <w:r>
              <w:t>• Now bypasses stealth and purges stealth.</w:t>
            </w:r>
          </w:p>
          <w:p w:rsidR="00155EC4" w:rsidRDefault="00155EC4" w:rsidP="00155EC4">
            <w:pPr>
              <w:pBdr>
                <w:bottom w:val="single" w:sz="12" w:space="1" w:color="auto"/>
              </w:pBdr>
              <w:contextualSpacing w:val="0"/>
            </w:pPr>
          </w:p>
          <w:p w:rsidR="00155EC4" w:rsidRDefault="00155EC4" w:rsidP="00155EC4"/>
          <w:p w:rsidR="00155EC4" w:rsidRDefault="00155EC4" w:rsidP="00155EC4">
            <w:pPr>
              <w:pStyle w:val="Heading2"/>
              <w:contextualSpacing w:val="0"/>
              <w:outlineLvl w:val="1"/>
            </w:pPr>
            <w:r>
              <w:rPr>
                <w:noProof/>
              </w:rPr>
              <w:drawing>
                <wp:inline distT="0" distB="0" distL="0" distR="0" wp14:anchorId="419D4D76" wp14:editId="4AB17AD0">
                  <wp:extent cx="9144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155EC4" w:rsidRPr="00C92E49" w:rsidRDefault="00155EC4" w:rsidP="00155EC4">
            <w:pPr>
              <w:pStyle w:val="Heading2"/>
              <w:contextualSpacing w:val="0"/>
              <w:outlineLvl w:val="1"/>
              <w:rPr>
                <w:color w:val="841727" w:themeColor="accent3" w:themeShade="BF"/>
              </w:rPr>
            </w:pPr>
            <w:r>
              <w:rPr>
                <w:color w:val="841727" w:themeColor="accent3" w:themeShade="BF"/>
              </w:rPr>
              <w:t>Jester</w:t>
            </w:r>
          </w:p>
          <w:p w:rsidR="00155EC4" w:rsidRDefault="00155EC4" w:rsidP="00155EC4">
            <w:pPr>
              <w:contextualSpacing w:val="0"/>
              <w:rPr>
                <w:b/>
                <w:color w:val="auto"/>
              </w:rPr>
            </w:pPr>
            <w:r>
              <w:rPr>
                <w:b/>
                <w:color w:val="auto"/>
              </w:rPr>
              <w:t>Battle Ballad</w:t>
            </w:r>
          </w:p>
          <w:p w:rsidR="00155EC4" w:rsidRDefault="00155EC4" w:rsidP="00155EC4">
            <w:pPr>
              <w:contextualSpacing w:val="0"/>
            </w:pPr>
            <w:r>
              <w:t>• Can now be performed from rank 2.</w:t>
            </w:r>
          </w:p>
          <w:p w:rsidR="00155EC4" w:rsidRDefault="00155EC4" w:rsidP="00155EC4">
            <w:pPr>
              <w:contextualSpacing w:val="0"/>
              <w:rPr>
                <w:b/>
                <w:color w:val="auto"/>
              </w:rPr>
            </w:pPr>
            <w:r>
              <w:rPr>
                <w:b/>
                <w:color w:val="auto"/>
              </w:rPr>
              <w:t>Every Rose Has its Thorn</w:t>
            </w:r>
          </w:p>
          <w:p w:rsidR="00155EC4" w:rsidRDefault="00155EC4" w:rsidP="00155EC4">
            <w:pPr>
              <w:contextualSpacing w:val="0"/>
            </w:pPr>
            <w:r>
              <w:t>• Respite cost increased from 3 to 4.</w:t>
            </w:r>
          </w:p>
          <w:p w:rsidR="00155EC4" w:rsidRDefault="00155EC4" w:rsidP="00155EC4">
            <w:pPr>
              <w:contextualSpacing w:val="0"/>
              <w:rPr>
                <w:b/>
                <w:color w:val="auto"/>
              </w:rPr>
            </w:pPr>
            <w:r>
              <w:rPr>
                <w:b/>
                <w:color w:val="auto"/>
              </w:rPr>
              <w:t>Finale</w:t>
            </w:r>
          </w:p>
          <w:p w:rsidR="00155EC4" w:rsidRDefault="00155EC4" w:rsidP="00155EC4">
            <w:pPr>
              <w:contextualSpacing w:val="0"/>
            </w:pPr>
            <w:r>
              <w:t>• Dodge debuff now lasts until the end of combat, rather than 12 rounds.</w:t>
            </w:r>
          </w:p>
          <w:p w:rsidR="00155EC4" w:rsidRDefault="00155EC4" w:rsidP="00155EC4">
            <w:pPr>
              <w:contextualSpacing w:val="0"/>
              <w:rPr>
                <w:b/>
                <w:color w:val="auto"/>
              </w:rPr>
            </w:pPr>
            <w:r>
              <w:rPr>
                <w:b/>
                <w:color w:val="auto"/>
              </w:rPr>
              <w:t>Harvest</w:t>
            </w:r>
          </w:p>
          <w:p w:rsidR="00155EC4" w:rsidRDefault="00155EC4" w:rsidP="00155EC4">
            <w:pPr>
              <w:contextualSpacing w:val="0"/>
            </w:pPr>
            <w:r>
              <w:t>• Now increases Finale damage by +10%.</w:t>
            </w:r>
          </w:p>
          <w:p w:rsidR="00155EC4" w:rsidRDefault="00155EC4" w:rsidP="00155EC4">
            <w:pPr>
              <w:contextualSpacing w:val="0"/>
              <w:rPr>
                <w:b/>
                <w:color w:val="auto"/>
              </w:rPr>
            </w:pPr>
            <w:r>
              <w:rPr>
                <w:b/>
                <w:color w:val="auto"/>
              </w:rPr>
              <w:t>Slice Off</w:t>
            </w:r>
          </w:p>
          <w:p w:rsidR="00155EC4" w:rsidRDefault="00155EC4" w:rsidP="00155EC4">
            <w:pPr>
              <w:contextualSpacing w:val="0"/>
            </w:pPr>
            <w:r>
              <w:t>• Now increases Finale damage by +10%.</w:t>
            </w:r>
          </w:p>
          <w:p w:rsidR="00155EC4" w:rsidRDefault="00155EC4" w:rsidP="00155EC4">
            <w:pPr>
              <w:contextualSpacing w:val="0"/>
              <w:rPr>
                <w:b/>
                <w:color w:val="auto"/>
              </w:rPr>
            </w:pPr>
            <w:r>
              <w:rPr>
                <w:b/>
                <w:color w:val="auto"/>
              </w:rPr>
              <w:t>Solo</w:t>
            </w:r>
          </w:p>
          <w:p w:rsidR="00155EC4" w:rsidRDefault="00155EC4" w:rsidP="00155EC4">
            <w:pPr>
              <w:contextualSpacing w:val="0"/>
            </w:pPr>
            <w:r>
              <w:t>• Accuracy debuff chance improved from 90/100/110/120/130% to 100/110/120/130/140%.</w:t>
            </w:r>
          </w:p>
          <w:p w:rsidR="00155EC4" w:rsidRDefault="00155EC4" w:rsidP="00155EC4">
            <w:pPr>
              <w:contextualSpacing w:val="0"/>
            </w:pPr>
            <w:r>
              <w:t>• Accuracy debuff increased from -10/12/14/16/18 to -1</w:t>
            </w:r>
            <w:r w:rsidR="009D54C7">
              <w:t>5</w:t>
            </w:r>
            <w:r>
              <w:t>/</w:t>
            </w:r>
            <w:r w:rsidR="009D54C7">
              <w:t>18</w:t>
            </w:r>
            <w:r>
              <w:t>/2</w:t>
            </w:r>
            <w:r w:rsidR="009D54C7">
              <w:t>0</w:t>
            </w:r>
            <w:r>
              <w:t>/2</w:t>
            </w:r>
            <w:r w:rsidR="009D54C7">
              <w:t>2</w:t>
            </w:r>
            <w:r>
              <w:t>/</w:t>
            </w:r>
            <w:r w:rsidR="009D54C7">
              <w:t>25</w:t>
            </w:r>
            <w:r>
              <w:t>.</w:t>
            </w:r>
          </w:p>
          <w:p w:rsidR="00155EC4" w:rsidRDefault="00155EC4" w:rsidP="00155EC4">
            <w:pPr>
              <w:contextualSpacing w:val="0"/>
            </w:pPr>
            <w:r>
              <w:t xml:space="preserve">• Accuracy debuff duration reduced from 3 rounds to 2 rounds (only </w:t>
            </w:r>
            <w:r w:rsidR="00DF5484">
              <w:t>applying</w:t>
            </w:r>
            <w:r>
              <w:t xml:space="preserve"> to one attack).</w:t>
            </w:r>
          </w:p>
          <w:p w:rsidR="00155EC4" w:rsidRDefault="00155EC4" w:rsidP="00155EC4">
            <w:pPr>
              <w:contextualSpacing w:val="0"/>
            </w:pPr>
            <w:r>
              <w:t>• Speed buff improved from +5/6/7/8/9 to +6/7/8/9/10.</w:t>
            </w:r>
          </w:p>
          <w:p w:rsidR="00155EC4" w:rsidRDefault="00155EC4" w:rsidP="00155EC4">
            <w:pPr>
              <w:contextualSpacing w:val="0"/>
            </w:pPr>
            <w:r>
              <w:lastRenderedPageBreak/>
              <w:t>• Speed buff duration reduced from 3 rounds to 1 round.</w:t>
            </w:r>
          </w:p>
          <w:p w:rsidR="009D54C7" w:rsidRDefault="009D54C7" w:rsidP="00155EC4">
            <w:pPr>
              <w:contextualSpacing w:val="0"/>
            </w:pPr>
            <w:r>
              <w:t>• Now marks the Jester for 1 round.</w:t>
            </w:r>
          </w:p>
          <w:p w:rsidR="00155EC4" w:rsidRDefault="00155EC4" w:rsidP="00155EC4">
            <w:pPr>
              <w:contextualSpacing w:val="0"/>
              <w:rPr>
                <w:b/>
                <w:color w:val="auto"/>
              </w:rPr>
            </w:pPr>
            <w:r>
              <w:rPr>
                <w:b/>
                <w:color w:val="auto"/>
              </w:rPr>
              <w:t>Turn Back Time</w:t>
            </w:r>
          </w:p>
          <w:p w:rsidR="00155EC4" w:rsidRDefault="00155EC4" w:rsidP="00155EC4">
            <w:pPr>
              <w:contextualSpacing w:val="0"/>
            </w:pPr>
            <w:r>
              <w:t>• Base stress relieved reduced from 30 to 25.</w:t>
            </w:r>
          </w:p>
          <w:p w:rsidR="00DF5484" w:rsidRDefault="00DF5484" w:rsidP="00DF5484">
            <w:pPr>
              <w:pBdr>
                <w:bottom w:val="single" w:sz="12" w:space="1" w:color="auto"/>
              </w:pBdr>
              <w:contextualSpacing w:val="0"/>
            </w:pPr>
          </w:p>
          <w:p w:rsidR="00DF5484" w:rsidRDefault="00DF5484" w:rsidP="00DF5484"/>
          <w:p w:rsidR="00DF5484" w:rsidRDefault="00DF5484" w:rsidP="00DF5484">
            <w:pPr>
              <w:pStyle w:val="Heading2"/>
              <w:contextualSpacing w:val="0"/>
              <w:outlineLvl w:val="1"/>
            </w:pPr>
            <w:r>
              <w:rPr>
                <w:noProof/>
              </w:rPr>
              <w:drawing>
                <wp:inline distT="0" distB="0" distL="0" distR="0" wp14:anchorId="1D7BFC05" wp14:editId="388013D3">
                  <wp:extent cx="9144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DF5484" w:rsidRPr="00BB1A1A" w:rsidRDefault="00DF5484" w:rsidP="00DF5484">
            <w:pPr>
              <w:pStyle w:val="Heading2"/>
              <w:contextualSpacing w:val="0"/>
              <w:outlineLvl w:val="1"/>
              <w:rPr>
                <w:color w:val="841727" w:themeColor="accent3" w:themeShade="BF"/>
              </w:rPr>
            </w:pPr>
            <w:r>
              <w:rPr>
                <w:color w:val="841727" w:themeColor="accent3" w:themeShade="BF"/>
              </w:rPr>
              <w:t>Leper</w:t>
            </w:r>
          </w:p>
          <w:p w:rsidR="00DF5484" w:rsidRDefault="00DF5484" w:rsidP="00DF5484">
            <w:r>
              <w:t>• Increased base bleed resistance from 10% to 20%.</w:t>
            </w:r>
          </w:p>
          <w:p w:rsidR="00DF5484" w:rsidRDefault="00DF5484" w:rsidP="00DF5484">
            <w:pPr>
              <w:contextualSpacing w:val="0"/>
              <w:rPr>
                <w:b/>
                <w:color w:val="auto"/>
              </w:rPr>
            </w:pPr>
            <w:r>
              <w:rPr>
                <w:b/>
                <w:color w:val="auto"/>
              </w:rPr>
              <w:t>Intimidate</w:t>
            </w:r>
          </w:p>
          <w:p w:rsidR="00DF5484" w:rsidRDefault="00DF5484" w:rsidP="00DF5484">
            <w:r>
              <w:t>• Accuracy reduced from 95/100/105/110/115 to 90/95/100/105/110.</w:t>
            </w:r>
          </w:p>
          <w:p w:rsidR="00DF5484" w:rsidRDefault="00DF5484" w:rsidP="00DF5484">
            <w:r>
              <w:t>• Damage improved from -85% to -65%.</w:t>
            </w:r>
          </w:p>
          <w:p w:rsidR="00DF5484" w:rsidRDefault="00DF5484" w:rsidP="00DF5484">
            <w:r>
              <w:t>• Pulls enemy forward 2 ranks.</w:t>
            </w:r>
          </w:p>
          <w:p w:rsidR="00DF5484" w:rsidRDefault="00DF5484" w:rsidP="00DF5484">
            <w:r>
              <w:t>• Can no</w:t>
            </w:r>
            <w:r w:rsidR="00284D03">
              <w:t xml:space="preserve"> longer target rank 1</w:t>
            </w:r>
            <w:r>
              <w:t>.</w:t>
            </w:r>
          </w:p>
          <w:p w:rsidR="00DF5484" w:rsidRDefault="00DF5484" w:rsidP="00DF5484">
            <w:r>
              <w:t>• Debuff no longer reduces protection.</w:t>
            </w:r>
          </w:p>
          <w:p w:rsidR="00DF5484" w:rsidRPr="00DF5484" w:rsidRDefault="00DF5484" w:rsidP="00DF5484">
            <w:r>
              <w:t>• Damage debuff reduced from -20/23/26/29/33% to -20/22/25/28/30%</w:t>
            </w:r>
          </w:p>
          <w:p w:rsidR="00DF5484" w:rsidRDefault="00DF5484" w:rsidP="00DF5484">
            <w:pPr>
              <w:contextualSpacing w:val="0"/>
              <w:rPr>
                <w:b/>
                <w:color w:val="auto"/>
              </w:rPr>
            </w:pPr>
            <w:r>
              <w:rPr>
                <w:b/>
                <w:color w:val="auto"/>
              </w:rPr>
              <w:t>Let the Mask Down</w:t>
            </w:r>
          </w:p>
          <w:p w:rsidR="00495F0F" w:rsidRDefault="00DF5484" w:rsidP="00DF5484">
            <w:r>
              <w:t xml:space="preserve">• Stress </w:t>
            </w:r>
            <w:r w:rsidR="00284D03">
              <w:t>healing</w:t>
            </w:r>
            <w:r>
              <w:t xml:space="preserve"> improved from 25 to 30.</w:t>
            </w:r>
          </w:p>
          <w:p w:rsidR="00DF5484" w:rsidRDefault="00DF5484" w:rsidP="00DF5484">
            <w:pPr>
              <w:contextualSpacing w:val="0"/>
              <w:rPr>
                <w:b/>
                <w:color w:val="auto"/>
              </w:rPr>
            </w:pPr>
            <w:r>
              <w:rPr>
                <w:b/>
                <w:color w:val="auto"/>
              </w:rPr>
              <w:t>Purge</w:t>
            </w:r>
          </w:p>
          <w:p w:rsidR="00DF5484" w:rsidRDefault="00DF5484" w:rsidP="00DF5484">
            <w:r>
              <w:t>• Can now only be performed from ranks 3 and 4.</w:t>
            </w:r>
          </w:p>
          <w:p w:rsidR="00DF5484" w:rsidRDefault="00DF5484" w:rsidP="00DF5484">
            <w:r>
              <w:t>• Moves the Leper forward 2 ranks.</w:t>
            </w:r>
          </w:p>
          <w:p w:rsidR="00DF5484" w:rsidRDefault="00DF5484" w:rsidP="00DF5484">
            <w:r>
              <w:t xml:space="preserve">• </w:t>
            </w:r>
            <w:r w:rsidR="00A636BF">
              <w:t>Has a 115/125/135/145/155% chance to stun the target.</w:t>
            </w:r>
          </w:p>
          <w:p w:rsidR="00A636BF" w:rsidRDefault="00A636BF" w:rsidP="00DF5484">
            <w:r>
              <w:t>• Damage improved from -90% to -70%.</w:t>
            </w:r>
          </w:p>
          <w:p w:rsidR="00A636BF" w:rsidRDefault="00A636BF" w:rsidP="00DF5484">
            <w:r>
              <w:t>• Marks the Leper</w:t>
            </w:r>
          </w:p>
          <w:p w:rsidR="00A636BF" w:rsidRDefault="00A636BF" w:rsidP="00A636BF">
            <w:pPr>
              <w:contextualSpacing w:val="0"/>
              <w:rPr>
                <w:b/>
                <w:color w:val="auto"/>
              </w:rPr>
            </w:pPr>
            <w:r>
              <w:rPr>
                <w:b/>
                <w:color w:val="auto"/>
              </w:rPr>
              <w:t>Reflection</w:t>
            </w:r>
          </w:p>
          <w:p w:rsidR="00A636BF" w:rsidRDefault="00A636BF" w:rsidP="00A636BF">
            <w:pPr>
              <w:contextualSpacing w:val="0"/>
              <w:rPr>
                <w:b/>
                <w:color w:val="auto"/>
              </w:rPr>
            </w:pPr>
            <w:r>
              <w:t>• Stress relieved reduced from 20 to 15.</w:t>
            </w:r>
          </w:p>
          <w:p w:rsidR="00A636BF" w:rsidRDefault="00A636BF" w:rsidP="00A636BF">
            <w:pPr>
              <w:contextualSpacing w:val="0"/>
              <w:rPr>
                <w:b/>
                <w:color w:val="auto"/>
              </w:rPr>
            </w:pPr>
            <w:r>
              <w:rPr>
                <w:b/>
                <w:color w:val="auto"/>
              </w:rPr>
              <w:t>Revenge</w:t>
            </w:r>
          </w:p>
          <w:p w:rsidR="00A636BF" w:rsidRDefault="00A636BF" w:rsidP="00A636BF">
            <w:r>
              <w:t>• Can now be used from any rank.</w:t>
            </w:r>
          </w:p>
          <w:p w:rsidR="00A636BF" w:rsidRDefault="00A636BF" w:rsidP="00A636BF">
            <w:r>
              <w:t xml:space="preserve">• Moves the Leper forward 1 rank. </w:t>
            </w:r>
          </w:p>
          <w:p w:rsidR="00A636BF" w:rsidRDefault="00A636BF" w:rsidP="00A636BF">
            <w:r>
              <w:t>• Accuracy bonus rescaled from +10/11/12/13/15 to +8/10/12/14/16.</w:t>
            </w:r>
          </w:p>
          <w:p w:rsidR="00A636BF" w:rsidRDefault="00A636BF" w:rsidP="00A636BF">
            <w:r>
              <w:t>• Damage bonus reduced from +25/27/30/32/35% to +10/12/15/18/20%.</w:t>
            </w:r>
          </w:p>
          <w:p w:rsidR="00A636BF" w:rsidRDefault="00A636BF" w:rsidP="00A636BF">
            <w:r>
              <w:t>• Dodge debuff increased from -15 to -20.</w:t>
            </w:r>
          </w:p>
          <w:p w:rsidR="00A636BF" w:rsidRDefault="00A636BF" w:rsidP="00A636BF">
            <w:r>
              <w:t xml:space="preserve">• Buff and debuff durations reduced from </w:t>
            </w:r>
            <w:r w:rsidR="009D54C7">
              <w:t>3</w:t>
            </w:r>
            <w:r>
              <w:t xml:space="preserve"> rounds to </w:t>
            </w:r>
            <w:r w:rsidR="009D54C7">
              <w:t>1</w:t>
            </w:r>
            <w:r>
              <w:t xml:space="preserve"> round.</w:t>
            </w:r>
          </w:p>
          <w:p w:rsidR="00A636BF" w:rsidRDefault="00A636BF" w:rsidP="00A636BF">
            <w:r>
              <w:t>• No longer buffs critical chance.</w:t>
            </w:r>
          </w:p>
          <w:p w:rsidR="00A636BF" w:rsidRDefault="00A636BF" w:rsidP="00A636BF">
            <w:r>
              <w:t>• No longer debuffs protection.</w:t>
            </w:r>
          </w:p>
          <w:p w:rsidR="00A636BF" w:rsidRDefault="00A636BF" w:rsidP="00A636BF">
            <w:r>
              <w:t>• No longer takes an action to use and can be used twice per combat.</w:t>
            </w:r>
          </w:p>
          <w:p w:rsidR="00A636BF" w:rsidRDefault="00A636BF" w:rsidP="00A636BF">
            <w:r>
              <w:t>• Marks the Leper</w:t>
            </w:r>
          </w:p>
          <w:p w:rsidR="00A636BF" w:rsidRDefault="00A636BF" w:rsidP="00A636BF">
            <w:pPr>
              <w:contextualSpacing w:val="0"/>
              <w:rPr>
                <w:b/>
                <w:color w:val="auto"/>
              </w:rPr>
            </w:pPr>
            <w:r>
              <w:rPr>
                <w:b/>
                <w:color w:val="auto"/>
              </w:rPr>
              <w:t>Solemnity</w:t>
            </w:r>
          </w:p>
          <w:p w:rsidR="00A636BF" w:rsidRDefault="00A636BF" w:rsidP="00A636BF">
            <w:r>
              <w:t>• Can now be used from any rank.</w:t>
            </w:r>
          </w:p>
          <w:p w:rsidR="00A636BF" w:rsidRDefault="00A636BF" w:rsidP="00A636BF">
            <w:r>
              <w:t>• No longer buffs resistances.</w:t>
            </w:r>
          </w:p>
          <w:p w:rsidR="00A636BF" w:rsidRDefault="00A636BF" w:rsidP="00A636BF">
            <w:r>
              <w:t>• Now stress heals for 8/9/10/11/12.</w:t>
            </w:r>
          </w:p>
          <w:p w:rsidR="00A636BF" w:rsidRDefault="00A636BF" w:rsidP="00A636BF">
            <w:r>
              <w:t>• Healing reduced from 6/7/8/10/12 to 2/3/4/5/6 (</w:t>
            </w:r>
            <w:r w:rsidRPr="00A636BF">
              <w:rPr>
                <w:i/>
              </w:rPr>
              <w:t>x2</w:t>
            </w:r>
            <w:r>
              <w:t>)</w:t>
            </w:r>
          </w:p>
          <w:p w:rsidR="00A636BF" w:rsidRDefault="00A636BF" w:rsidP="00A636BF">
            <w:r>
              <w:t>• Does +200% healing if the Leper is marked.</w:t>
            </w:r>
          </w:p>
          <w:p w:rsidR="00284D03" w:rsidRDefault="00284D03" w:rsidP="00284D03">
            <w:pPr>
              <w:contextualSpacing w:val="0"/>
              <w:rPr>
                <w:b/>
                <w:color w:val="auto"/>
              </w:rPr>
            </w:pPr>
            <w:r>
              <w:rPr>
                <w:b/>
                <w:color w:val="auto"/>
              </w:rPr>
              <w:t>Withstand</w:t>
            </w:r>
          </w:p>
          <w:p w:rsidR="00284D03" w:rsidRDefault="00284D03" w:rsidP="00284D03">
            <w:r>
              <w:t>• No longer relieves stress</w:t>
            </w:r>
          </w:p>
          <w:p w:rsidR="00284D03" w:rsidRDefault="00284D03" w:rsidP="00284D03">
            <w:r>
              <w:lastRenderedPageBreak/>
              <w:t>• Can only be performed from rank 1.</w:t>
            </w:r>
          </w:p>
          <w:p w:rsidR="00284D03" w:rsidRDefault="00284D03" w:rsidP="00284D03">
            <w:r>
              <w:t>• Places a guard on the rank 2 ally for 3 rounds.</w:t>
            </w:r>
          </w:p>
          <w:p w:rsidR="00B51235" w:rsidRDefault="00B51235" w:rsidP="00B51235">
            <w:pPr>
              <w:pBdr>
                <w:bottom w:val="single" w:sz="12" w:space="1" w:color="auto"/>
              </w:pBdr>
              <w:contextualSpacing w:val="0"/>
            </w:pPr>
          </w:p>
          <w:p w:rsidR="00B51235" w:rsidRDefault="00B51235" w:rsidP="00B51235"/>
          <w:p w:rsidR="00B51235" w:rsidRDefault="00B51235" w:rsidP="00B51235">
            <w:pPr>
              <w:pStyle w:val="Heading2"/>
              <w:contextualSpacing w:val="0"/>
              <w:outlineLvl w:val="1"/>
            </w:pPr>
            <w:r>
              <w:rPr>
                <w:noProof/>
              </w:rPr>
              <w:drawing>
                <wp:inline distT="0" distB="0" distL="0" distR="0" wp14:anchorId="6C2A20C8" wp14:editId="27387BA3">
                  <wp:extent cx="91440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1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B51235" w:rsidRPr="00BB1A1A" w:rsidRDefault="00B51235" w:rsidP="00B51235">
            <w:pPr>
              <w:pStyle w:val="Heading2"/>
              <w:contextualSpacing w:val="0"/>
              <w:outlineLvl w:val="1"/>
              <w:rPr>
                <w:color w:val="841727" w:themeColor="accent3" w:themeShade="BF"/>
              </w:rPr>
            </w:pPr>
            <w:r>
              <w:rPr>
                <w:color w:val="841727" w:themeColor="accent3" w:themeShade="BF"/>
              </w:rPr>
              <w:t>Man-at-Arms</w:t>
            </w:r>
          </w:p>
          <w:p w:rsidR="00B51235" w:rsidRDefault="00B51235" w:rsidP="00B51235">
            <w:r>
              <w:t>• Movement reduced from 2 forward and 2 backward</w:t>
            </w:r>
            <w:r w:rsidR="00153B3F">
              <w:t xml:space="preserve"> to 1 forward and 1 backward.</w:t>
            </w:r>
          </w:p>
          <w:p w:rsidR="009D54C7" w:rsidRDefault="009D54C7" w:rsidP="00B51235">
            <w:r>
              <w:t>• Man-at-Arms armor upgrades not provide protection, rather than dodge.</w:t>
            </w:r>
          </w:p>
          <w:p w:rsidR="00B51235" w:rsidRDefault="00B51235" w:rsidP="00B51235">
            <w:pPr>
              <w:contextualSpacing w:val="0"/>
              <w:rPr>
                <w:b/>
                <w:color w:val="auto"/>
              </w:rPr>
            </w:pPr>
            <w:r>
              <w:rPr>
                <w:b/>
                <w:color w:val="auto"/>
              </w:rPr>
              <w:t>Bellow</w:t>
            </w:r>
          </w:p>
          <w:p w:rsidR="00A636BF" w:rsidRDefault="00B51235" w:rsidP="00B51235">
            <w:r>
              <w:t>• Debuff no longer reduces dodge.</w:t>
            </w:r>
          </w:p>
          <w:p w:rsidR="00B51235" w:rsidRDefault="00B51235" w:rsidP="00B51235">
            <w:r>
              <w:t>• Speed debuff rescaled from -5/5/6/6/7 to -4/5/6/7/8.</w:t>
            </w:r>
          </w:p>
          <w:p w:rsidR="007947C6" w:rsidRDefault="007947C6" w:rsidP="007947C6">
            <w:pPr>
              <w:contextualSpacing w:val="0"/>
              <w:rPr>
                <w:b/>
                <w:color w:val="auto"/>
              </w:rPr>
            </w:pPr>
            <w:r>
              <w:rPr>
                <w:b/>
                <w:color w:val="auto"/>
              </w:rPr>
              <w:t>Bolster</w:t>
            </w:r>
          </w:p>
          <w:p w:rsidR="007947C6" w:rsidRDefault="007947C6" w:rsidP="007947C6">
            <w:pPr>
              <w:contextualSpacing w:val="0"/>
            </w:pPr>
            <w:r>
              <w:t>• No longer buffs speed.</w:t>
            </w:r>
          </w:p>
          <w:p w:rsidR="007947C6" w:rsidRDefault="007947C6" w:rsidP="007947C6">
            <w:pPr>
              <w:contextualSpacing w:val="0"/>
            </w:pPr>
            <w:r>
              <w:t xml:space="preserve">• Dodge buff </w:t>
            </w:r>
            <w:r w:rsidR="00153B3F">
              <w:t>improved</w:t>
            </w:r>
            <w:r>
              <w:t xml:space="preserve"> from +5/6/7/8/9 to +</w:t>
            </w:r>
            <w:r w:rsidR="00153B3F">
              <w:t>6</w:t>
            </w:r>
            <w:r>
              <w:t>/</w:t>
            </w:r>
            <w:r w:rsidR="00153B3F">
              <w:t>8</w:t>
            </w:r>
            <w:r>
              <w:t>/10/1</w:t>
            </w:r>
            <w:r w:rsidR="00153B3F">
              <w:t>2</w:t>
            </w:r>
            <w:r>
              <w:t>/</w:t>
            </w:r>
            <w:r w:rsidR="00153B3F">
              <w:t>14</w:t>
            </w:r>
            <w:r>
              <w:t>.</w:t>
            </w:r>
          </w:p>
          <w:p w:rsidR="007947C6" w:rsidRPr="007947C6" w:rsidRDefault="007947C6" w:rsidP="007947C6">
            <w:pPr>
              <w:contextualSpacing w:val="0"/>
            </w:pPr>
            <w:r>
              <w:t>• Buff also improve</w:t>
            </w:r>
            <w:r w:rsidR="00153B3F">
              <w:t>s</w:t>
            </w:r>
            <w:r>
              <w:t xml:space="preserve"> protection by +</w:t>
            </w:r>
            <w:r w:rsidR="00153B3F">
              <w:t>6</w:t>
            </w:r>
            <w:r>
              <w:t>/</w:t>
            </w:r>
            <w:r w:rsidR="00153B3F">
              <w:t>8</w:t>
            </w:r>
            <w:r>
              <w:t>/</w:t>
            </w:r>
            <w:r w:rsidR="00153B3F">
              <w:t>10</w:t>
            </w:r>
            <w:r>
              <w:t>/1</w:t>
            </w:r>
            <w:r w:rsidR="00153B3F">
              <w:t>2</w:t>
            </w:r>
            <w:r>
              <w:t>/1</w:t>
            </w:r>
            <w:r w:rsidR="00153B3F">
              <w:t>4</w:t>
            </w:r>
            <w:r>
              <w:t>%</w:t>
            </w:r>
          </w:p>
          <w:p w:rsidR="007947C6" w:rsidRDefault="007947C6" w:rsidP="007947C6">
            <w:pPr>
              <w:contextualSpacing w:val="0"/>
              <w:rPr>
                <w:b/>
                <w:color w:val="auto"/>
              </w:rPr>
            </w:pPr>
            <w:r>
              <w:rPr>
                <w:b/>
                <w:color w:val="auto"/>
              </w:rPr>
              <w:t>Command</w:t>
            </w:r>
          </w:p>
          <w:p w:rsidR="007947C6" w:rsidRDefault="007947C6" w:rsidP="007947C6">
            <w:pPr>
              <w:contextualSpacing w:val="0"/>
            </w:pPr>
            <w:r>
              <w:t>• No longer buffs accuracy or critical chance.</w:t>
            </w:r>
          </w:p>
          <w:p w:rsidR="007947C6" w:rsidRDefault="007947C6" w:rsidP="007947C6">
            <w:pPr>
              <w:contextualSpacing w:val="0"/>
            </w:pPr>
            <w:r>
              <w:t>• Can only be performed from rank 3 or 4.</w:t>
            </w:r>
          </w:p>
          <w:p w:rsidR="007947C6" w:rsidRDefault="007947C6" w:rsidP="007947C6">
            <w:pPr>
              <w:contextualSpacing w:val="0"/>
            </w:pPr>
            <w:r>
              <w:t>• Stress heals target ally for 6/7/8/9/10.</w:t>
            </w:r>
          </w:p>
          <w:p w:rsidR="007947C6" w:rsidRDefault="007947C6" w:rsidP="007947C6">
            <w:pPr>
              <w:contextualSpacing w:val="0"/>
            </w:pPr>
            <w:r>
              <w:t xml:space="preserve">• Has a 20/35/50/65/80% chance to stress heal </w:t>
            </w:r>
            <w:r w:rsidR="009D54C7">
              <w:t xml:space="preserve">non-targeted </w:t>
            </w:r>
            <w:r>
              <w:t>companions for 3.</w:t>
            </w:r>
          </w:p>
          <w:p w:rsidR="007947C6" w:rsidRPr="007947C6" w:rsidRDefault="007947C6" w:rsidP="007947C6">
            <w:pPr>
              <w:contextualSpacing w:val="0"/>
            </w:pPr>
            <w:r>
              <w:t>• Target receives a buff, reducing their chance to be critically struck by -2/3/4/5/6%.</w:t>
            </w:r>
          </w:p>
          <w:p w:rsidR="00B51235" w:rsidRDefault="00B51235" w:rsidP="00B51235">
            <w:pPr>
              <w:contextualSpacing w:val="0"/>
              <w:rPr>
                <w:b/>
                <w:color w:val="auto"/>
              </w:rPr>
            </w:pPr>
            <w:r>
              <w:rPr>
                <w:b/>
                <w:color w:val="auto"/>
              </w:rPr>
              <w:t>Defender</w:t>
            </w:r>
          </w:p>
          <w:p w:rsidR="00B51235" w:rsidRDefault="00B51235" w:rsidP="00B51235">
            <w:r>
              <w:t xml:space="preserve">• </w:t>
            </w:r>
            <w:r w:rsidR="007947C6">
              <w:t>No longer buffs protection.</w:t>
            </w:r>
          </w:p>
          <w:p w:rsidR="007947C6" w:rsidRDefault="007947C6" w:rsidP="00B51235">
            <w:r>
              <w:t>• Now activates riposte, dealing -40/34/28/22/16% damage.</w:t>
            </w:r>
          </w:p>
          <w:p w:rsidR="007947C6" w:rsidRDefault="007947C6" w:rsidP="007947C6">
            <w:pPr>
              <w:contextualSpacing w:val="0"/>
              <w:rPr>
                <w:b/>
                <w:color w:val="auto"/>
              </w:rPr>
            </w:pPr>
            <w:r>
              <w:rPr>
                <w:b/>
                <w:color w:val="auto"/>
              </w:rPr>
              <w:t>Maintain Equipment</w:t>
            </w:r>
          </w:p>
          <w:p w:rsidR="007947C6" w:rsidRDefault="007947C6" w:rsidP="007947C6">
            <w:r>
              <w:t>• Respite cost reduced from 4 to 3.</w:t>
            </w:r>
          </w:p>
          <w:p w:rsidR="00153B3F" w:rsidRDefault="00153B3F" w:rsidP="00153B3F">
            <w:pPr>
              <w:contextualSpacing w:val="0"/>
              <w:rPr>
                <w:b/>
                <w:color w:val="auto"/>
              </w:rPr>
            </w:pPr>
            <w:r>
              <w:rPr>
                <w:b/>
                <w:color w:val="auto"/>
              </w:rPr>
              <w:t>Retribution</w:t>
            </w:r>
          </w:p>
          <w:p w:rsidR="00153B3F" w:rsidRDefault="00153B3F" w:rsidP="00153B3F">
            <w:r>
              <w:t>• No longer marks the Man-at-Arms or activates riposte.</w:t>
            </w:r>
          </w:p>
          <w:p w:rsidR="00153B3F" w:rsidRDefault="00153B3F" w:rsidP="00153B3F">
            <w:r>
              <w:t>• Damage improved from -75% to -25%.</w:t>
            </w:r>
          </w:p>
          <w:p w:rsidR="00153B3F" w:rsidRDefault="00153B3F" w:rsidP="00153B3F">
            <w:r>
              <w:t>• Critical chance improved from +0/0/1/1/2% to +5/6/6/6/7%.</w:t>
            </w:r>
          </w:p>
          <w:p w:rsidR="00153B3F" w:rsidRDefault="00153B3F" w:rsidP="00153B3F">
            <w:r>
              <w:t>• Now bypasses guard and breaks guard.</w:t>
            </w:r>
          </w:p>
          <w:p w:rsidR="00153B3F" w:rsidRDefault="00153B3F" w:rsidP="00153B3F">
            <w:r>
              <w:t>• Now pierces 25/35/45/55/65% protection.</w:t>
            </w:r>
          </w:p>
          <w:p w:rsidR="00362BA4" w:rsidRDefault="00362BA4" w:rsidP="00362BA4">
            <w:pPr>
              <w:pBdr>
                <w:bottom w:val="single" w:sz="12" w:space="1" w:color="auto"/>
              </w:pBdr>
              <w:contextualSpacing w:val="0"/>
            </w:pPr>
          </w:p>
          <w:p w:rsidR="00362BA4" w:rsidRDefault="00362BA4" w:rsidP="00362BA4"/>
          <w:p w:rsidR="00362BA4" w:rsidRDefault="00362BA4" w:rsidP="00362BA4">
            <w:pPr>
              <w:pStyle w:val="Heading2"/>
              <w:contextualSpacing w:val="0"/>
              <w:outlineLvl w:val="1"/>
            </w:pPr>
            <w:r>
              <w:rPr>
                <w:noProof/>
              </w:rPr>
              <w:drawing>
                <wp:inline distT="0" distB="0" distL="0" distR="0" wp14:anchorId="21AAC832" wp14:editId="2FCEDDFD">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362BA4" w:rsidRPr="00C92E49" w:rsidRDefault="00362BA4" w:rsidP="00362BA4">
            <w:pPr>
              <w:pStyle w:val="Heading2"/>
              <w:contextualSpacing w:val="0"/>
              <w:outlineLvl w:val="1"/>
              <w:rPr>
                <w:color w:val="841727" w:themeColor="accent3" w:themeShade="BF"/>
              </w:rPr>
            </w:pPr>
            <w:r>
              <w:rPr>
                <w:color w:val="841727" w:themeColor="accent3" w:themeShade="BF"/>
              </w:rPr>
              <w:t>OCCULTIST</w:t>
            </w:r>
          </w:p>
          <w:p w:rsidR="00362BA4" w:rsidRDefault="00362BA4" w:rsidP="00362BA4">
            <w:pPr>
              <w:contextualSpacing w:val="0"/>
              <w:rPr>
                <w:b/>
                <w:color w:val="auto"/>
              </w:rPr>
            </w:pPr>
            <w:r>
              <w:rPr>
                <w:b/>
                <w:color w:val="auto"/>
              </w:rPr>
              <w:t>Abandon Hope</w:t>
            </w:r>
          </w:p>
          <w:p w:rsidR="00362BA4" w:rsidRDefault="00362BA4" w:rsidP="00362BA4">
            <w:r>
              <w:t>• Can be performed twice per camp.</w:t>
            </w:r>
          </w:p>
          <w:p w:rsidR="00223E50" w:rsidRDefault="00223E50" w:rsidP="00223E50">
            <w:pPr>
              <w:contextualSpacing w:val="0"/>
              <w:rPr>
                <w:b/>
                <w:color w:val="auto"/>
              </w:rPr>
            </w:pPr>
            <w:r>
              <w:rPr>
                <w:b/>
                <w:color w:val="auto"/>
              </w:rPr>
              <w:t>Abyssal Artillery</w:t>
            </w:r>
          </w:p>
          <w:p w:rsidR="00223E50" w:rsidRDefault="00223E50" w:rsidP="00362BA4">
            <w:r>
              <w:t>• Damage reduced from -25% to -45%.</w:t>
            </w:r>
          </w:p>
          <w:p w:rsidR="00223E50" w:rsidRDefault="00223E50" w:rsidP="00362BA4">
            <w:r>
              <w:lastRenderedPageBreak/>
              <w:t>• Now hits rank 2.</w:t>
            </w:r>
          </w:p>
          <w:p w:rsidR="00223E50" w:rsidRDefault="00223E50" w:rsidP="00362BA4">
            <w:r>
              <w:t>• Torchlight -5.</w:t>
            </w:r>
          </w:p>
          <w:p w:rsidR="00223E50" w:rsidRDefault="00362BA4" w:rsidP="00362BA4">
            <w:pPr>
              <w:contextualSpacing w:val="0"/>
              <w:rPr>
                <w:b/>
                <w:color w:val="auto"/>
              </w:rPr>
            </w:pPr>
            <w:r>
              <w:rPr>
                <w:b/>
                <w:color w:val="auto"/>
              </w:rPr>
              <w:t>Daemon’s Pull</w:t>
            </w:r>
          </w:p>
          <w:p w:rsidR="001A3116" w:rsidRPr="001A3116" w:rsidRDefault="001A3116" w:rsidP="00362BA4">
            <w:r>
              <w:t xml:space="preserve">• </w:t>
            </w:r>
            <w:r>
              <w:t>Damage improved from -50% to -40%.</w:t>
            </w:r>
          </w:p>
          <w:p w:rsidR="00362BA4" w:rsidRPr="00223E50" w:rsidRDefault="00362BA4" w:rsidP="00362BA4">
            <w:pPr>
              <w:contextualSpacing w:val="0"/>
              <w:rPr>
                <w:b/>
                <w:color w:val="auto"/>
              </w:rPr>
            </w:pPr>
            <w:r>
              <w:t>• Now</w:t>
            </w:r>
            <w:r w:rsidR="00223E50">
              <w:t xml:space="preserve"> has 1</w:t>
            </w:r>
            <w:r w:rsidR="001A3116">
              <w:t>00</w:t>
            </w:r>
            <w:r w:rsidR="00223E50">
              <w:t>/1</w:t>
            </w:r>
            <w:r w:rsidR="001A3116">
              <w:t>10</w:t>
            </w:r>
            <w:r w:rsidR="00223E50">
              <w:t>/1</w:t>
            </w:r>
            <w:r w:rsidR="001A3116">
              <w:t>20</w:t>
            </w:r>
            <w:r w:rsidR="00223E50">
              <w:t>/1</w:t>
            </w:r>
            <w:r w:rsidR="001A3116">
              <w:t>30</w:t>
            </w:r>
            <w:r w:rsidR="00223E50">
              <w:t>/1</w:t>
            </w:r>
            <w:r w:rsidR="001A3116">
              <w:t>40</w:t>
            </w:r>
            <w:r w:rsidR="00223E50">
              <w:t>% chance to</w:t>
            </w:r>
            <w:r>
              <w:t xml:space="preserve"> debuff accuracy by -14/18/22/26/30 for </w:t>
            </w:r>
            <w:r w:rsidR="00223E50">
              <w:t>2</w:t>
            </w:r>
            <w:r>
              <w:t xml:space="preserve"> round</w:t>
            </w:r>
            <w:r w:rsidR="00223E50">
              <w:t>s.</w:t>
            </w:r>
          </w:p>
          <w:p w:rsidR="00223E50" w:rsidRDefault="00223E50" w:rsidP="00223E50">
            <w:r>
              <w:t>• Torchlight -5.</w:t>
            </w:r>
          </w:p>
          <w:p w:rsidR="00362BA4" w:rsidRDefault="00362BA4" w:rsidP="00362BA4">
            <w:pPr>
              <w:contextualSpacing w:val="0"/>
              <w:rPr>
                <w:b/>
                <w:color w:val="auto"/>
              </w:rPr>
            </w:pPr>
            <w:r>
              <w:rPr>
                <w:b/>
                <w:color w:val="auto"/>
              </w:rPr>
              <w:t>Dark Ritual</w:t>
            </w:r>
          </w:p>
          <w:p w:rsidR="00574F19" w:rsidRDefault="00362BA4" w:rsidP="008A60A9">
            <w:r>
              <w:t xml:space="preserve">• </w:t>
            </w:r>
            <w:r w:rsidR="008A60A9">
              <w:t xml:space="preserve">Dark Ritual now affects all companions. </w:t>
            </w:r>
          </w:p>
          <w:p w:rsidR="00223E50" w:rsidRDefault="00574F19" w:rsidP="00574F19">
            <w:pPr>
              <w:contextualSpacing w:val="0"/>
              <w:rPr>
                <w:b/>
                <w:color w:val="auto"/>
              </w:rPr>
            </w:pPr>
            <w:r>
              <w:rPr>
                <w:b/>
                <w:color w:val="auto"/>
              </w:rPr>
              <w:t>Hands of the Abyss</w:t>
            </w:r>
          </w:p>
          <w:p w:rsidR="00223E50" w:rsidRPr="00223E50" w:rsidRDefault="00223E50" w:rsidP="00574F19">
            <w:pPr>
              <w:contextualSpacing w:val="0"/>
            </w:pPr>
            <w:r>
              <w:t>• Damage reduced from -50% to -80%.</w:t>
            </w:r>
          </w:p>
          <w:p w:rsidR="00574F19" w:rsidRDefault="00574F19" w:rsidP="00574F19">
            <w:pPr>
              <w:contextualSpacing w:val="0"/>
              <w:rPr>
                <w:b/>
                <w:color w:val="auto"/>
              </w:rPr>
            </w:pPr>
            <w:r>
              <w:t xml:space="preserve">• Stun chance </w:t>
            </w:r>
            <w:r w:rsidR="00223E50">
              <w:t>increased</w:t>
            </w:r>
            <w:r>
              <w:t xml:space="preserve"> from 110/120/129/139/149% to 1</w:t>
            </w:r>
            <w:r w:rsidR="00223E50">
              <w:t>15</w:t>
            </w:r>
            <w:r>
              <w:t>/1</w:t>
            </w:r>
            <w:r w:rsidR="00223E50">
              <w:t>25</w:t>
            </w:r>
            <w:r>
              <w:t>/1</w:t>
            </w:r>
            <w:r w:rsidR="00223E50">
              <w:t>35</w:t>
            </w:r>
            <w:r>
              <w:t>/1</w:t>
            </w:r>
            <w:r w:rsidR="00223E50">
              <w:t>45</w:t>
            </w:r>
            <w:r>
              <w:t>/1</w:t>
            </w:r>
            <w:r w:rsidR="00223E50">
              <w:t>55</w:t>
            </w:r>
            <w:r>
              <w:t>%.</w:t>
            </w:r>
          </w:p>
          <w:p w:rsidR="00362BA4" w:rsidRPr="00223E50" w:rsidRDefault="00362BA4" w:rsidP="00362BA4">
            <w:pPr>
              <w:contextualSpacing w:val="0"/>
              <w:rPr>
                <w:b/>
                <w:color w:val="auto"/>
              </w:rPr>
            </w:pPr>
            <w:r>
              <w:rPr>
                <w:b/>
                <w:color w:val="auto"/>
              </w:rPr>
              <w:t>Vulnerability Hex</w:t>
            </w:r>
          </w:p>
          <w:p w:rsidR="00574F19" w:rsidRDefault="00574F19" w:rsidP="00362BA4">
            <w:r>
              <w:t>• Debuff no longer reduces dodge.</w:t>
            </w:r>
          </w:p>
          <w:p w:rsidR="00574F19" w:rsidRDefault="00574F19" w:rsidP="00362BA4">
            <w:r>
              <w:t>• Debuff now reduces protection by -10/15/20/25/30%.</w:t>
            </w:r>
          </w:p>
          <w:p w:rsidR="00362BA4" w:rsidRDefault="00362BA4" w:rsidP="00362BA4">
            <w:pPr>
              <w:contextualSpacing w:val="0"/>
              <w:rPr>
                <w:b/>
                <w:color w:val="auto"/>
              </w:rPr>
            </w:pPr>
            <w:r>
              <w:rPr>
                <w:b/>
                <w:color w:val="auto"/>
              </w:rPr>
              <w:t>Weakening Curse</w:t>
            </w:r>
          </w:p>
          <w:p w:rsidR="00362BA4" w:rsidRDefault="00362BA4" w:rsidP="00362BA4">
            <w:r>
              <w:t>•</w:t>
            </w:r>
            <w:r w:rsidR="00574F19">
              <w:t xml:space="preserve"> Debuff damage reduction rescaled from -30/32/35/37/40% to -</w:t>
            </w:r>
            <w:r w:rsidR="001A3116">
              <w:t>24</w:t>
            </w:r>
            <w:r w:rsidR="00574F19">
              <w:t>/</w:t>
            </w:r>
            <w:r w:rsidR="001A3116">
              <w:t>28</w:t>
            </w:r>
            <w:r w:rsidR="00574F19">
              <w:t>/3</w:t>
            </w:r>
            <w:r w:rsidR="001A3116">
              <w:t>2</w:t>
            </w:r>
            <w:r w:rsidR="00574F19">
              <w:t>/</w:t>
            </w:r>
            <w:r w:rsidR="001A3116">
              <w:t>36</w:t>
            </w:r>
            <w:r w:rsidR="00574F19">
              <w:t>/4</w:t>
            </w:r>
            <w:r w:rsidR="001A3116">
              <w:t>0</w:t>
            </w:r>
            <w:r w:rsidR="00574F19">
              <w:t>%.</w:t>
            </w:r>
          </w:p>
          <w:p w:rsidR="00574F19" w:rsidRDefault="00574F19" w:rsidP="00362BA4">
            <w:r>
              <w:t>• Debuff now reduces critical chance by -4/5/6/7/8%.</w:t>
            </w:r>
          </w:p>
          <w:p w:rsidR="008A60A9" w:rsidRDefault="008A60A9" w:rsidP="008A60A9">
            <w:pPr>
              <w:pBdr>
                <w:bottom w:val="single" w:sz="12" w:space="1" w:color="auto"/>
              </w:pBdr>
              <w:contextualSpacing w:val="0"/>
            </w:pPr>
          </w:p>
          <w:p w:rsidR="008A60A9" w:rsidRDefault="008A60A9" w:rsidP="008A60A9"/>
          <w:p w:rsidR="008A60A9" w:rsidRDefault="008A60A9" w:rsidP="008A60A9">
            <w:pPr>
              <w:pStyle w:val="Heading2"/>
              <w:contextualSpacing w:val="0"/>
              <w:outlineLvl w:val="1"/>
            </w:pPr>
            <w:r>
              <w:rPr>
                <w:noProof/>
              </w:rPr>
              <w:drawing>
                <wp:inline distT="0" distB="0" distL="0" distR="0" wp14:anchorId="1C0856BB" wp14:editId="06F408B9">
                  <wp:extent cx="9144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8A60A9" w:rsidRPr="00C92E49" w:rsidRDefault="008A60A9" w:rsidP="008A60A9">
            <w:pPr>
              <w:pStyle w:val="Heading2"/>
              <w:contextualSpacing w:val="0"/>
              <w:outlineLvl w:val="1"/>
              <w:rPr>
                <w:color w:val="841727" w:themeColor="accent3" w:themeShade="BF"/>
              </w:rPr>
            </w:pPr>
            <w:r>
              <w:rPr>
                <w:color w:val="841727" w:themeColor="accent3" w:themeShade="BF"/>
              </w:rPr>
              <w:t>Plague Doctor</w:t>
            </w:r>
          </w:p>
          <w:p w:rsidR="004015EB" w:rsidRPr="004015EB" w:rsidRDefault="004015EB" w:rsidP="004015EB">
            <w:r>
              <w:t>• Minimum and maximum damage increased by 1 (</w:t>
            </w:r>
            <w:r w:rsidRPr="004015EB">
              <w:rPr>
                <w:i/>
              </w:rPr>
              <w:t>x2</w:t>
            </w:r>
            <w:r>
              <w:t>).</w:t>
            </w:r>
          </w:p>
          <w:p w:rsidR="004015EB" w:rsidRDefault="004015EB" w:rsidP="004015EB">
            <w:pPr>
              <w:contextualSpacing w:val="0"/>
              <w:rPr>
                <w:b/>
                <w:color w:val="auto"/>
              </w:rPr>
            </w:pPr>
            <w:r>
              <w:rPr>
                <w:b/>
                <w:color w:val="auto"/>
              </w:rPr>
              <w:t>Battlefield Medicine</w:t>
            </w:r>
          </w:p>
          <w:p w:rsidR="004015EB" w:rsidRPr="004015EB" w:rsidRDefault="004015EB" w:rsidP="008A60A9">
            <w:r>
              <w:t>• Can now be performed from rank 2.</w:t>
            </w:r>
          </w:p>
          <w:p w:rsidR="008A60A9" w:rsidRDefault="004015EB" w:rsidP="008A60A9">
            <w:pPr>
              <w:contextualSpacing w:val="0"/>
              <w:rPr>
                <w:b/>
                <w:color w:val="auto"/>
              </w:rPr>
            </w:pPr>
            <w:r>
              <w:rPr>
                <w:b/>
                <w:color w:val="auto"/>
              </w:rPr>
              <w:t>Disorientating Blast</w:t>
            </w:r>
          </w:p>
          <w:p w:rsidR="008A60A9" w:rsidRDefault="008A60A9" w:rsidP="008A60A9">
            <w:r>
              <w:t xml:space="preserve">• </w:t>
            </w:r>
            <w:r w:rsidR="004015EB">
              <w:t>Damage modifier improved from -100% to -90%.</w:t>
            </w:r>
          </w:p>
          <w:p w:rsidR="004015EB" w:rsidRDefault="004015EB" w:rsidP="004015EB">
            <w:pPr>
              <w:contextualSpacing w:val="0"/>
              <w:rPr>
                <w:b/>
                <w:color w:val="auto"/>
              </w:rPr>
            </w:pPr>
            <w:r>
              <w:rPr>
                <w:b/>
                <w:color w:val="auto"/>
              </w:rPr>
              <w:t>Emboldening Vapours</w:t>
            </w:r>
          </w:p>
          <w:p w:rsidR="004015EB" w:rsidRDefault="004015EB" w:rsidP="008A60A9">
            <w:r>
              <w:t>• Damage buff reduced from +25/27/29/31/33% to +15/18/20/22/25%.</w:t>
            </w:r>
          </w:p>
          <w:p w:rsidR="004015EB" w:rsidRDefault="004015EB" w:rsidP="008A60A9">
            <w:r>
              <w:t>• Speed buff reduced from +3/4/5/6/7 to +2/3/4/5/6.</w:t>
            </w:r>
          </w:p>
          <w:p w:rsidR="004015EB" w:rsidRDefault="004015EB" w:rsidP="008A60A9">
            <w:r>
              <w:t>• Now clears stuns.</w:t>
            </w:r>
          </w:p>
          <w:p w:rsidR="004015EB" w:rsidRDefault="004015EB" w:rsidP="008A60A9">
            <w:r>
              <w:t>• No longer takes an action to use and can be used twice per combat.</w:t>
            </w:r>
          </w:p>
          <w:p w:rsidR="004015EB" w:rsidRDefault="004015EB" w:rsidP="004015EB">
            <w:pPr>
              <w:contextualSpacing w:val="0"/>
              <w:rPr>
                <w:b/>
                <w:color w:val="auto"/>
              </w:rPr>
            </w:pPr>
            <w:r>
              <w:rPr>
                <w:b/>
                <w:color w:val="auto"/>
              </w:rPr>
              <w:t>Experimental Vapours</w:t>
            </w:r>
          </w:p>
          <w:p w:rsidR="004015EB" w:rsidRDefault="004015EB" w:rsidP="008A60A9">
            <w:r>
              <w:t>• Respite cost reduced from 4 to 3.</w:t>
            </w:r>
          </w:p>
          <w:p w:rsidR="004015EB" w:rsidRDefault="004015EB" w:rsidP="004015EB">
            <w:pPr>
              <w:contextualSpacing w:val="0"/>
              <w:rPr>
                <w:b/>
                <w:color w:val="auto"/>
              </w:rPr>
            </w:pPr>
            <w:r>
              <w:rPr>
                <w:b/>
                <w:color w:val="auto"/>
              </w:rPr>
              <w:t>Incision</w:t>
            </w:r>
          </w:p>
          <w:p w:rsidR="004015EB" w:rsidRDefault="004015EB" w:rsidP="008A60A9">
            <w:r>
              <w:t>• Bleed damage improved from 1/1/2/2/3 to 2/2/3/3/4 (</w:t>
            </w:r>
            <w:r w:rsidRPr="005B1770">
              <w:rPr>
                <w:i/>
              </w:rPr>
              <w:t>x2</w:t>
            </w:r>
            <w:r>
              <w:t>).</w:t>
            </w:r>
          </w:p>
          <w:p w:rsidR="004015EB" w:rsidRDefault="004015EB" w:rsidP="004015EB">
            <w:pPr>
              <w:contextualSpacing w:val="0"/>
              <w:rPr>
                <w:b/>
                <w:color w:val="auto"/>
              </w:rPr>
            </w:pPr>
            <w:r>
              <w:rPr>
                <w:b/>
                <w:color w:val="auto"/>
              </w:rPr>
              <w:t>Noxious Blast</w:t>
            </w:r>
          </w:p>
          <w:p w:rsidR="004015EB" w:rsidRDefault="004015EB" w:rsidP="008A60A9">
            <w:r>
              <w:t>• Damage reduced from -80% to -90%.</w:t>
            </w:r>
          </w:p>
          <w:p w:rsidR="004015EB" w:rsidRDefault="004015EB" w:rsidP="004015EB">
            <w:pPr>
              <w:contextualSpacing w:val="0"/>
              <w:rPr>
                <w:b/>
                <w:color w:val="auto"/>
              </w:rPr>
            </w:pPr>
            <w:r>
              <w:rPr>
                <w:b/>
                <w:color w:val="auto"/>
              </w:rPr>
              <w:t>Plague Grenade</w:t>
            </w:r>
          </w:p>
          <w:p w:rsidR="004015EB" w:rsidRDefault="004015EB" w:rsidP="008A60A9">
            <w:r>
              <w:t>• Accuracy reduced from 95/100/105/110/115 to 90/95/100/105/110.</w:t>
            </w:r>
          </w:p>
          <w:p w:rsidR="004015EB" w:rsidRDefault="004015EB" w:rsidP="004015EB">
            <w:pPr>
              <w:pBdr>
                <w:bottom w:val="single" w:sz="12" w:space="1" w:color="auto"/>
              </w:pBdr>
              <w:contextualSpacing w:val="0"/>
            </w:pPr>
          </w:p>
          <w:p w:rsidR="004015EB" w:rsidRDefault="004015EB" w:rsidP="004015EB"/>
          <w:p w:rsidR="004015EB" w:rsidRDefault="004015EB" w:rsidP="004015EB">
            <w:pPr>
              <w:pStyle w:val="Heading2"/>
              <w:contextualSpacing w:val="0"/>
              <w:outlineLvl w:val="1"/>
            </w:pPr>
            <w:r>
              <w:rPr>
                <w:noProof/>
              </w:rPr>
              <w:lastRenderedPageBreak/>
              <w:drawing>
                <wp:inline distT="0" distB="0" distL="0" distR="0" wp14:anchorId="68DEB8CA" wp14:editId="43640828">
                  <wp:extent cx="9144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4015EB" w:rsidRPr="00C92E49" w:rsidRDefault="004015EB" w:rsidP="004015EB">
            <w:pPr>
              <w:pStyle w:val="Heading2"/>
              <w:contextualSpacing w:val="0"/>
              <w:outlineLvl w:val="1"/>
              <w:rPr>
                <w:color w:val="841727" w:themeColor="accent3" w:themeShade="BF"/>
              </w:rPr>
            </w:pPr>
            <w:r>
              <w:rPr>
                <w:color w:val="841727" w:themeColor="accent3" w:themeShade="BF"/>
              </w:rPr>
              <w:t>Shieldbreaker</w:t>
            </w:r>
          </w:p>
          <w:p w:rsidR="004015EB" w:rsidRDefault="004015EB" w:rsidP="004015EB">
            <w:pPr>
              <w:contextualSpacing w:val="0"/>
              <w:rPr>
                <w:b/>
                <w:color w:val="auto"/>
              </w:rPr>
            </w:pPr>
            <w:r>
              <w:rPr>
                <w:b/>
                <w:color w:val="auto"/>
              </w:rPr>
              <w:t>Adder’s Kiss</w:t>
            </w:r>
          </w:p>
          <w:p w:rsidR="004015EB" w:rsidRDefault="004015EB" w:rsidP="004015EB">
            <w:r>
              <w:t>• Can now be performed from rank 2.</w:t>
            </w:r>
          </w:p>
          <w:p w:rsidR="004015EB" w:rsidRDefault="004015EB" w:rsidP="004015EB">
            <w:pPr>
              <w:contextualSpacing w:val="0"/>
              <w:rPr>
                <w:b/>
                <w:color w:val="auto"/>
              </w:rPr>
            </w:pPr>
            <w:r>
              <w:rPr>
                <w:b/>
                <w:color w:val="auto"/>
              </w:rPr>
              <w:t>Expose</w:t>
            </w:r>
          </w:p>
          <w:p w:rsidR="004015EB" w:rsidRDefault="004015EB" w:rsidP="004015EB">
            <w:r>
              <w:t>• Now marks the target.</w:t>
            </w:r>
          </w:p>
          <w:p w:rsidR="004015EB" w:rsidRDefault="004015EB" w:rsidP="004015EB">
            <w:pPr>
              <w:contextualSpacing w:val="0"/>
              <w:rPr>
                <w:b/>
                <w:color w:val="auto"/>
              </w:rPr>
            </w:pPr>
            <w:r>
              <w:rPr>
                <w:b/>
                <w:color w:val="auto"/>
              </w:rPr>
              <w:t>Impale</w:t>
            </w:r>
          </w:p>
          <w:p w:rsidR="004015EB" w:rsidRDefault="004015EB" w:rsidP="004015EB">
            <w:r>
              <w:t xml:space="preserve">• Blight damage </w:t>
            </w:r>
            <w:r w:rsidR="005B1770">
              <w:t xml:space="preserve">improved from 0/0/1/1/2 to </w:t>
            </w:r>
            <w:r w:rsidR="001A3116">
              <w:t>1</w:t>
            </w:r>
            <w:r w:rsidR="005B1770">
              <w:t>/1/1/</w:t>
            </w:r>
            <w:r w:rsidR="001A3116">
              <w:t>2</w:t>
            </w:r>
            <w:r w:rsidR="005B1770">
              <w:t>/2 (</w:t>
            </w:r>
            <w:r w:rsidR="005B1770" w:rsidRPr="005B1770">
              <w:rPr>
                <w:i/>
              </w:rPr>
              <w:t>x2</w:t>
            </w:r>
            <w:r w:rsidR="005B1770">
              <w:t>).</w:t>
            </w:r>
          </w:p>
          <w:p w:rsidR="005B1770" w:rsidRDefault="005B1770" w:rsidP="005B1770">
            <w:pPr>
              <w:contextualSpacing w:val="0"/>
              <w:rPr>
                <w:b/>
                <w:color w:val="auto"/>
              </w:rPr>
            </w:pPr>
            <w:r>
              <w:rPr>
                <w:b/>
                <w:color w:val="auto"/>
              </w:rPr>
              <w:t>Serpent Sway</w:t>
            </w:r>
          </w:p>
          <w:p w:rsidR="005B1770" w:rsidRDefault="005B1770" w:rsidP="005B1770">
            <w:r>
              <w:t>• Buff no longer improves speed.</w:t>
            </w:r>
          </w:p>
          <w:p w:rsidR="005B1770" w:rsidRDefault="005B1770" w:rsidP="005B1770">
            <w:r>
              <w:t>• Buff now improves bleed and blight resistance by +14/18/22/26/30%.</w:t>
            </w:r>
          </w:p>
          <w:p w:rsidR="005B1770" w:rsidRDefault="005B1770" w:rsidP="005B1770">
            <w:pPr>
              <w:contextualSpacing w:val="0"/>
              <w:rPr>
                <w:b/>
                <w:color w:val="auto"/>
              </w:rPr>
            </w:pPr>
            <w:r>
              <w:rPr>
                <w:b/>
                <w:color w:val="auto"/>
              </w:rPr>
              <w:t>Sandstorm</w:t>
            </w:r>
          </w:p>
          <w:p w:rsidR="005B1770" w:rsidRDefault="005B1770" w:rsidP="005B1770">
            <w:r>
              <w:t>• Respite cost reduced from 2 to 1.</w:t>
            </w:r>
          </w:p>
          <w:p w:rsidR="005B1770" w:rsidRDefault="005B1770" w:rsidP="005B1770">
            <w:pPr>
              <w:pBdr>
                <w:bottom w:val="single" w:sz="12" w:space="1" w:color="auto"/>
              </w:pBdr>
              <w:contextualSpacing w:val="0"/>
            </w:pPr>
          </w:p>
          <w:p w:rsidR="005B1770" w:rsidRDefault="005B1770" w:rsidP="005B1770"/>
          <w:p w:rsidR="005B1770" w:rsidRDefault="005B1770" w:rsidP="005B1770">
            <w:pPr>
              <w:pStyle w:val="Heading2"/>
              <w:contextualSpacing w:val="0"/>
              <w:outlineLvl w:val="1"/>
            </w:pPr>
            <w:r>
              <w:rPr>
                <w:noProof/>
              </w:rPr>
              <w:drawing>
                <wp:inline distT="0" distB="0" distL="0" distR="0" wp14:anchorId="6711553C" wp14:editId="1EFFCA52">
                  <wp:extent cx="9144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mination_portrait_roster.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t xml:space="preserve"> </w:t>
            </w:r>
          </w:p>
          <w:p w:rsidR="005B1770" w:rsidRPr="00C92E49" w:rsidRDefault="005B1770" w:rsidP="005B1770">
            <w:pPr>
              <w:pStyle w:val="Heading2"/>
              <w:contextualSpacing w:val="0"/>
              <w:outlineLvl w:val="1"/>
              <w:rPr>
                <w:color w:val="841727" w:themeColor="accent3" w:themeShade="BF"/>
              </w:rPr>
            </w:pPr>
            <w:r>
              <w:rPr>
                <w:color w:val="841727" w:themeColor="accent3" w:themeShade="BF"/>
              </w:rPr>
              <w:t>Vestal</w:t>
            </w:r>
          </w:p>
          <w:p w:rsidR="005B1770" w:rsidRDefault="005B1770" w:rsidP="005B1770">
            <w:pPr>
              <w:contextualSpacing w:val="0"/>
              <w:rPr>
                <w:b/>
                <w:color w:val="auto"/>
              </w:rPr>
            </w:pPr>
            <w:r>
              <w:rPr>
                <w:b/>
                <w:color w:val="auto"/>
              </w:rPr>
              <w:t>Vestal Buff (2 rounds)</w:t>
            </w:r>
          </w:p>
          <w:p w:rsidR="00362BA4" w:rsidRDefault="005B1770" w:rsidP="005B1770">
            <w:r>
              <w:t>• Melee damage +30%.</w:t>
            </w:r>
          </w:p>
          <w:p w:rsidR="005B1770" w:rsidRDefault="005B1770" w:rsidP="005B1770">
            <w:r>
              <w:t>• Healing +15%.</w:t>
            </w:r>
          </w:p>
          <w:p w:rsidR="005B1770" w:rsidRDefault="005B1770" w:rsidP="005B1770">
            <w:r>
              <w:t>• Stun skill chance +10%.</w:t>
            </w:r>
          </w:p>
          <w:p w:rsidR="005B1770" w:rsidRDefault="005B1770" w:rsidP="005B1770">
            <w:pPr>
              <w:contextualSpacing w:val="0"/>
              <w:rPr>
                <w:b/>
                <w:color w:val="auto"/>
              </w:rPr>
            </w:pPr>
            <w:r>
              <w:rPr>
                <w:b/>
                <w:color w:val="auto"/>
              </w:rPr>
              <w:t>Bless</w:t>
            </w:r>
          </w:p>
          <w:p w:rsidR="005B1770" w:rsidRDefault="005B1770" w:rsidP="005B1770">
            <w:r>
              <w:t>• Now only applies to self.</w:t>
            </w:r>
          </w:p>
          <w:p w:rsidR="005B1770" w:rsidRDefault="005B1770" w:rsidP="005B1770">
            <w:r>
              <w:t>• Buff also provides +20% debuff skill chance.</w:t>
            </w:r>
          </w:p>
          <w:p w:rsidR="00F003AD" w:rsidRDefault="00F003AD" w:rsidP="00F003AD">
            <w:pPr>
              <w:contextualSpacing w:val="0"/>
              <w:rPr>
                <w:b/>
                <w:color w:val="auto"/>
              </w:rPr>
            </w:pPr>
            <w:r>
              <w:rPr>
                <w:b/>
                <w:color w:val="auto"/>
              </w:rPr>
              <w:t>Dazzling Light</w:t>
            </w:r>
          </w:p>
          <w:p w:rsidR="00F003AD" w:rsidRDefault="00F003AD" w:rsidP="00F003AD">
            <w:r>
              <w:t xml:space="preserve">• </w:t>
            </w:r>
            <w:r>
              <w:t>Damage improved from -75% to -35%.</w:t>
            </w:r>
          </w:p>
          <w:p w:rsidR="00F003AD" w:rsidRDefault="00F003AD" w:rsidP="005B1770">
            <w:r>
              <w:t xml:space="preserve">• </w:t>
            </w:r>
            <w:r>
              <w:t>Stun chance improved from 100/110/119/129/139% to 100/110/120/130/140%</w:t>
            </w:r>
          </w:p>
          <w:p w:rsidR="00F003AD" w:rsidRDefault="00F003AD" w:rsidP="005B1770">
            <w:r>
              <w:t>•Torchlight increased from +6 to +10.</w:t>
            </w:r>
          </w:p>
          <w:p w:rsidR="00F003AD" w:rsidRDefault="00F003AD" w:rsidP="005B1770">
            <w:r>
              <w:t>• Can only be used twice per combat.</w:t>
            </w:r>
          </w:p>
          <w:p w:rsidR="005B1770" w:rsidRDefault="005B1770" w:rsidP="005B1770">
            <w:pPr>
              <w:contextualSpacing w:val="0"/>
              <w:rPr>
                <w:b/>
                <w:color w:val="auto"/>
              </w:rPr>
            </w:pPr>
            <w:r>
              <w:rPr>
                <w:b/>
                <w:color w:val="auto"/>
              </w:rPr>
              <w:t>Hand of Light</w:t>
            </w:r>
          </w:p>
          <w:p w:rsidR="005B1770" w:rsidRDefault="005B1770" w:rsidP="005B1770">
            <w:r>
              <w:t>• Can now be performed from rank 3.</w:t>
            </w:r>
          </w:p>
          <w:p w:rsidR="005B1770" w:rsidRDefault="005B1770" w:rsidP="005B1770">
            <w:r>
              <w:t>• Can now target rank 3.</w:t>
            </w:r>
          </w:p>
          <w:p w:rsidR="005B1770" w:rsidRDefault="005B1770" w:rsidP="005B1770">
            <w:r>
              <w:t>• Damage modifier improved from -50% to -35%.</w:t>
            </w:r>
          </w:p>
          <w:p w:rsidR="005B1770" w:rsidRDefault="005B1770" w:rsidP="005B1770">
            <w:r>
              <w:t>• No longer deals bonus damage vs. Unholy.</w:t>
            </w:r>
          </w:p>
          <w:p w:rsidR="005B1770" w:rsidRDefault="005B1770" w:rsidP="005B1770">
            <w:r>
              <w:t xml:space="preserve">• No longer reduces </w:t>
            </w:r>
            <w:r w:rsidR="001A3116">
              <w:t>damage</w:t>
            </w:r>
            <w:r>
              <w:t>.</w:t>
            </w:r>
          </w:p>
          <w:p w:rsidR="005B1770" w:rsidRDefault="005B1770" w:rsidP="005B1770">
            <w:r>
              <w:t xml:space="preserve">• </w:t>
            </w:r>
            <w:r w:rsidR="00F003AD">
              <w:t>Accuracy</w:t>
            </w:r>
            <w:r>
              <w:t xml:space="preserve"> debuff improved from -</w:t>
            </w:r>
            <w:r w:rsidR="00F003AD">
              <w:t>7</w:t>
            </w:r>
            <w:r>
              <w:t>/</w:t>
            </w:r>
            <w:r w:rsidR="00F003AD">
              <w:t>8</w:t>
            </w:r>
            <w:r>
              <w:t>/</w:t>
            </w:r>
            <w:r w:rsidR="00F003AD">
              <w:t>9</w:t>
            </w:r>
            <w:r>
              <w:t>/</w:t>
            </w:r>
            <w:r w:rsidR="00F003AD">
              <w:t>10</w:t>
            </w:r>
            <w:r>
              <w:t>/</w:t>
            </w:r>
            <w:r w:rsidR="00F003AD">
              <w:t>10</w:t>
            </w:r>
            <w:r>
              <w:t>% to -</w:t>
            </w:r>
            <w:r w:rsidR="00F003AD">
              <w:t>8</w:t>
            </w:r>
            <w:r>
              <w:t>/</w:t>
            </w:r>
            <w:r w:rsidR="00F003AD">
              <w:t>10</w:t>
            </w:r>
            <w:r>
              <w:t>/</w:t>
            </w:r>
            <w:r w:rsidR="00F003AD">
              <w:t>12</w:t>
            </w:r>
            <w:r>
              <w:t>/</w:t>
            </w:r>
            <w:r w:rsidR="00F003AD">
              <w:t>14</w:t>
            </w:r>
            <w:r>
              <w:t>/</w:t>
            </w:r>
            <w:r w:rsidR="00F003AD">
              <w:t>16</w:t>
            </w:r>
            <w:r>
              <w:t>.</w:t>
            </w:r>
          </w:p>
          <w:p w:rsidR="005B1770" w:rsidRDefault="005B1770" w:rsidP="005B1770">
            <w:r>
              <w:t>• Applies Vestal Buff</w:t>
            </w:r>
          </w:p>
          <w:p w:rsidR="005B1770" w:rsidRDefault="005B1770" w:rsidP="005B1770">
            <w:pPr>
              <w:contextualSpacing w:val="0"/>
              <w:rPr>
                <w:b/>
                <w:color w:val="auto"/>
              </w:rPr>
            </w:pPr>
            <w:r>
              <w:rPr>
                <w:b/>
                <w:color w:val="auto"/>
              </w:rPr>
              <w:t>Illumination</w:t>
            </w:r>
          </w:p>
          <w:p w:rsidR="005B1770" w:rsidRDefault="005B1770" w:rsidP="005B1770">
            <w:r>
              <w:t>• Can now be performed from rank 4.</w:t>
            </w:r>
          </w:p>
          <w:p w:rsidR="005B1770" w:rsidRDefault="005B1770" w:rsidP="005B1770">
            <w:r>
              <w:t>• Damage modifier improved from -50% to -35%.</w:t>
            </w:r>
          </w:p>
          <w:p w:rsidR="00F003AD" w:rsidRDefault="00F003AD" w:rsidP="005B1770">
            <w:r>
              <w:lastRenderedPageBreak/>
              <w:t xml:space="preserve">• Dodge debuff rescaled from -20/23/25/27/30 to </w:t>
            </w:r>
            <w:r>
              <w:t>-18/22/26/30/34</w:t>
            </w:r>
            <w:r>
              <w:t>.</w:t>
            </w:r>
          </w:p>
          <w:p w:rsidR="005B1770" w:rsidRDefault="005B1770" w:rsidP="005B1770">
            <w:r>
              <w:t>•</w:t>
            </w:r>
            <w:r w:rsidR="00F857C3">
              <w:t xml:space="preserve"> No longer increases torchlight.</w:t>
            </w:r>
          </w:p>
          <w:p w:rsidR="00F857C3" w:rsidRDefault="00F857C3" w:rsidP="005B1770">
            <w:r>
              <w:t>• Applies Vestal Buff</w:t>
            </w:r>
          </w:p>
          <w:p w:rsidR="005B1770" w:rsidRDefault="005B1770" w:rsidP="005B1770">
            <w:pPr>
              <w:contextualSpacing w:val="0"/>
              <w:rPr>
                <w:b/>
                <w:color w:val="auto"/>
              </w:rPr>
            </w:pPr>
            <w:r>
              <w:rPr>
                <w:b/>
                <w:color w:val="auto"/>
              </w:rPr>
              <w:t>Judgment</w:t>
            </w:r>
          </w:p>
          <w:p w:rsidR="005B1770" w:rsidRDefault="005B1770" w:rsidP="005B1770">
            <w:r>
              <w:t xml:space="preserve">• </w:t>
            </w:r>
            <w:r w:rsidR="00F857C3">
              <w:t>Can now me performed from rank 2.</w:t>
            </w:r>
          </w:p>
          <w:p w:rsidR="00F857C3" w:rsidRDefault="00F857C3" w:rsidP="005B1770">
            <w:r>
              <w:t>• Can no longer target rank 1.</w:t>
            </w:r>
          </w:p>
          <w:p w:rsidR="00F857C3" w:rsidRDefault="00F857C3" w:rsidP="005B1770">
            <w:r>
              <w:t>• Damage modifier reduced from -20% to -35%.</w:t>
            </w:r>
          </w:p>
          <w:p w:rsidR="00F857C3" w:rsidRDefault="00F857C3" w:rsidP="005B1770">
            <w:r>
              <w:t>• Critical chance bonus reduced from +5/6/6/6/7% to +0/0/1/2/2%</w:t>
            </w:r>
          </w:p>
          <w:p w:rsidR="00F857C3" w:rsidRDefault="00F857C3" w:rsidP="005B1770">
            <w:r>
              <w:t>• No longer heals the Vestal.</w:t>
            </w:r>
          </w:p>
          <w:p w:rsidR="00F857C3" w:rsidRDefault="00F857C3" w:rsidP="005B1770">
            <w:r>
              <w:t>• Now stress heals the Vestal for 2/2/3/3/4.</w:t>
            </w:r>
          </w:p>
          <w:p w:rsidR="00F857C3" w:rsidRDefault="00F857C3" w:rsidP="005B1770">
            <w:r>
              <w:t>• Applies Vestal Buff</w:t>
            </w:r>
          </w:p>
          <w:p w:rsidR="005B1770" w:rsidRDefault="005B1770" w:rsidP="005B1770">
            <w:pPr>
              <w:contextualSpacing w:val="0"/>
              <w:rPr>
                <w:b/>
                <w:color w:val="auto"/>
              </w:rPr>
            </w:pPr>
            <w:r>
              <w:rPr>
                <w:b/>
                <w:color w:val="auto"/>
              </w:rPr>
              <w:t>Mace Bash</w:t>
            </w:r>
          </w:p>
          <w:p w:rsidR="005B1770" w:rsidRDefault="005B1770" w:rsidP="005B1770">
            <w:r>
              <w:t xml:space="preserve">• </w:t>
            </w:r>
            <w:r w:rsidR="00F857C3">
              <w:t>No longer deals bonus damage vs. Unholy.</w:t>
            </w:r>
          </w:p>
          <w:p w:rsidR="00F857C3" w:rsidRDefault="00F857C3" w:rsidP="005B1770">
            <w:r>
              <w:t>• Critical chance bonus improved from +0/0/1/2/2% to +5/6/6/6/7%.</w:t>
            </w:r>
          </w:p>
          <w:p w:rsidR="00F857C3" w:rsidRDefault="00F857C3" w:rsidP="005B1770">
            <w:r>
              <w:t>• No</w:t>
            </w:r>
            <w:r w:rsidR="00F003AD">
              <w:t>w</w:t>
            </w:r>
            <w:r>
              <w:t xml:space="preserve"> pierces protection.</w:t>
            </w:r>
          </w:p>
          <w:p w:rsidR="005B1770" w:rsidRDefault="005B1770" w:rsidP="005B1770">
            <w:pPr>
              <w:contextualSpacing w:val="0"/>
              <w:rPr>
                <w:b/>
                <w:color w:val="auto"/>
              </w:rPr>
            </w:pPr>
            <w:r>
              <w:rPr>
                <w:b/>
                <w:color w:val="auto"/>
              </w:rPr>
              <w:t>Sanctuary</w:t>
            </w:r>
          </w:p>
          <w:p w:rsidR="005B1770" w:rsidRDefault="005B1770" w:rsidP="005B1770">
            <w:r>
              <w:t xml:space="preserve">• </w:t>
            </w:r>
            <w:r w:rsidR="00F857C3">
              <w:t>Stress healing improved from 25 to 30.</w:t>
            </w:r>
          </w:p>
          <w:p w:rsidR="00C92E49" w:rsidRDefault="00F857C3" w:rsidP="00F74F49">
            <w:r>
              <w:t>• Now affects entire party, rather than all other companions.</w:t>
            </w:r>
          </w:p>
        </w:tc>
      </w:tr>
    </w:tbl>
    <w:p w:rsidR="006B718D" w:rsidRPr="00CF1A49" w:rsidRDefault="00A8637B" w:rsidP="00A8637B">
      <w:pPr>
        <w:pStyle w:val="Heading1"/>
      </w:pPr>
      <w:r>
        <w:lastRenderedPageBreak/>
        <w:t>Monster Changes</w:t>
      </w:r>
      <w:bookmarkStart w:id="0" w:name="_GoBack"/>
      <w:bookmarkEnd w:id="0"/>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A8637B" w:rsidRPr="00CF1A49" w:rsidTr="002E6DDA">
        <w:tc>
          <w:tcPr>
            <w:tcW w:w="9290" w:type="dxa"/>
          </w:tcPr>
          <w:p w:rsidR="00083659" w:rsidRPr="00BB1A1A" w:rsidRDefault="00083659" w:rsidP="00083659">
            <w:pPr>
              <w:pStyle w:val="Heading2"/>
              <w:contextualSpacing w:val="0"/>
              <w:outlineLvl w:val="1"/>
              <w:rPr>
                <w:color w:val="841727" w:themeColor="accent3" w:themeShade="BF"/>
              </w:rPr>
            </w:pPr>
            <w:r>
              <w:rPr>
                <w:color w:val="841727" w:themeColor="accent3" w:themeShade="BF"/>
              </w:rPr>
              <w:t>Assended Brawler</w:t>
            </w:r>
          </w:p>
          <w:p w:rsidR="00083659" w:rsidRPr="00083659" w:rsidRDefault="00083659" w:rsidP="00083659">
            <w:pPr>
              <w:contextualSpacing w:val="0"/>
              <w:rPr>
                <w:b/>
                <w:color w:val="auto"/>
              </w:rPr>
            </w:pPr>
            <w:r>
              <w:rPr>
                <w:b/>
                <w:color w:val="auto"/>
              </w:rPr>
              <w:t>Rend of the New God</w:t>
            </w:r>
          </w:p>
          <w:p w:rsidR="00083659" w:rsidRDefault="00083659" w:rsidP="00083659">
            <w:pPr>
              <w:contextualSpacing w:val="0"/>
            </w:pPr>
            <w:r>
              <w:t>• Can now be performed from rank 3.</w:t>
            </w:r>
          </w:p>
          <w:p w:rsidR="00083659" w:rsidRPr="00083659" w:rsidRDefault="00083659" w:rsidP="00083659">
            <w:pPr>
              <w:contextualSpacing w:val="0"/>
              <w:rPr>
                <w:b/>
                <w:color w:val="auto"/>
              </w:rPr>
            </w:pPr>
            <w:r>
              <w:rPr>
                <w:b/>
                <w:color w:val="auto"/>
              </w:rPr>
              <w:t>Stumbling Scratch</w:t>
            </w:r>
          </w:p>
          <w:p w:rsidR="00083659" w:rsidRDefault="00083659" w:rsidP="00083659">
            <w:pPr>
              <w:contextualSpacing w:val="0"/>
            </w:pPr>
            <w:r>
              <w:t>• Can no longer be performed from rank 3.</w:t>
            </w:r>
          </w:p>
          <w:p w:rsidR="00083659" w:rsidRDefault="00083659" w:rsidP="00E20DA1">
            <w:pPr>
              <w:pStyle w:val="Heading2"/>
              <w:spacing w:after="0"/>
              <w:contextualSpacing w:val="0"/>
              <w:outlineLvl w:val="1"/>
              <w:rPr>
                <w:color w:val="841727" w:themeColor="accent3" w:themeShade="BF"/>
                <w:sz w:val="22"/>
                <w:szCs w:val="22"/>
              </w:rPr>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Assended Witch</w:t>
            </w:r>
          </w:p>
          <w:p w:rsidR="00E20DA1" w:rsidRPr="00083659" w:rsidRDefault="00E20DA1" w:rsidP="00E20DA1">
            <w:pPr>
              <w:contextualSpacing w:val="0"/>
              <w:rPr>
                <w:b/>
                <w:color w:val="auto"/>
              </w:rPr>
            </w:pPr>
            <w:r>
              <w:rPr>
                <w:b/>
                <w:color w:val="auto"/>
              </w:rPr>
              <w:t>Eldritch Pull</w:t>
            </w:r>
          </w:p>
          <w:p w:rsidR="00E20DA1" w:rsidRDefault="00E20DA1" w:rsidP="00E20DA1">
            <w:pPr>
              <w:contextualSpacing w:val="0"/>
            </w:pPr>
            <w:r>
              <w:t>• Can now only be performed from ran</w:t>
            </w:r>
            <w:r w:rsidR="00A12B08">
              <w:t>k</w:t>
            </w:r>
            <w:r>
              <w:t xml:space="preserve"> 4.</w:t>
            </w:r>
          </w:p>
          <w:p w:rsidR="00E20DA1" w:rsidRPr="00083659" w:rsidRDefault="00E20DA1" w:rsidP="00E20DA1">
            <w:pPr>
              <w:contextualSpacing w:val="0"/>
              <w:rPr>
                <w:b/>
                <w:color w:val="auto"/>
              </w:rPr>
            </w:pPr>
            <w:r>
              <w:rPr>
                <w:b/>
                <w:color w:val="auto"/>
              </w:rPr>
              <w:t>Eldritch Push</w:t>
            </w:r>
          </w:p>
          <w:p w:rsidR="00E20DA1" w:rsidRDefault="00E20DA1" w:rsidP="00E20DA1">
            <w:pPr>
              <w:contextualSpacing w:val="0"/>
            </w:pPr>
            <w:r>
              <w:t>• Can now only be performed from rank 1.</w:t>
            </w:r>
          </w:p>
          <w:p w:rsidR="00E20DA1" w:rsidRDefault="00E20DA1" w:rsidP="00E20DA1">
            <w:pPr>
              <w:contextualSpacing w:val="0"/>
            </w:pPr>
            <w:r>
              <w:t>• Moves the Witch back 1 rank.</w:t>
            </w:r>
          </w:p>
          <w:p w:rsidR="00E20DA1" w:rsidRDefault="00E20DA1" w:rsidP="00E20DA1">
            <w:pPr>
              <w:contextualSpacing w:val="0"/>
              <w:rPr>
                <w:b/>
                <w:color w:val="auto"/>
              </w:rPr>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Bone Bearer</w:t>
            </w:r>
          </w:p>
          <w:p w:rsidR="0035461F" w:rsidRPr="00083659" w:rsidRDefault="0035461F" w:rsidP="0035461F">
            <w:pPr>
              <w:contextualSpacing w:val="0"/>
              <w:rPr>
                <w:b/>
                <w:color w:val="auto"/>
              </w:rPr>
            </w:pPr>
            <w:r>
              <w:rPr>
                <w:b/>
                <w:color w:val="auto"/>
              </w:rPr>
              <w:t>Passive</w:t>
            </w:r>
          </w:p>
          <w:p w:rsidR="0035461F" w:rsidRDefault="0035461F" w:rsidP="0035461F">
            <w:pPr>
              <w:contextualSpacing w:val="0"/>
            </w:pPr>
            <w:r>
              <w:t>• Buff now increases stun resistance by +20%.</w:t>
            </w:r>
          </w:p>
          <w:p w:rsidR="0035461F" w:rsidRPr="00083659" w:rsidRDefault="0035461F" w:rsidP="00E20DA1">
            <w:pPr>
              <w:contextualSpacing w:val="0"/>
              <w:rPr>
                <w:b/>
                <w:color w:val="auto"/>
              </w:rPr>
            </w:pPr>
          </w:p>
          <w:p w:rsidR="00A8637B" w:rsidRPr="00BB1A1A" w:rsidRDefault="00083659" w:rsidP="00E20DA1">
            <w:pPr>
              <w:pStyle w:val="Heading2"/>
              <w:contextualSpacing w:val="0"/>
              <w:outlineLvl w:val="1"/>
              <w:rPr>
                <w:color w:val="841727" w:themeColor="accent3" w:themeShade="BF"/>
              </w:rPr>
            </w:pPr>
            <w:r>
              <w:rPr>
                <w:color w:val="841727" w:themeColor="accent3" w:themeShade="BF"/>
              </w:rPr>
              <w:t>Brigand Fusilier</w:t>
            </w:r>
          </w:p>
          <w:p w:rsidR="00083659" w:rsidRPr="00083659" w:rsidRDefault="00083659" w:rsidP="00083659">
            <w:pPr>
              <w:contextualSpacing w:val="0"/>
              <w:rPr>
                <w:b/>
                <w:color w:val="auto"/>
              </w:rPr>
            </w:pPr>
            <w:r>
              <w:rPr>
                <w:b/>
                <w:color w:val="auto"/>
              </w:rPr>
              <w:t>Rushed Shot</w:t>
            </w:r>
          </w:p>
          <w:p w:rsidR="00083659" w:rsidRDefault="00A8637B" w:rsidP="00083659">
            <w:pPr>
              <w:contextualSpacing w:val="0"/>
            </w:pPr>
            <w:r>
              <w:t xml:space="preserve">• </w:t>
            </w:r>
            <w:r w:rsidR="00083659">
              <w:t>Can now be performed from rank 2.</w:t>
            </w:r>
          </w:p>
          <w:p w:rsidR="00A8637B" w:rsidRDefault="00A8637B" w:rsidP="00E20DA1">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Brigand HUNTER</w:t>
            </w:r>
          </w:p>
          <w:p w:rsidR="00083659" w:rsidRPr="00083659" w:rsidRDefault="00083659" w:rsidP="00083659">
            <w:pPr>
              <w:contextualSpacing w:val="0"/>
              <w:rPr>
                <w:b/>
                <w:color w:val="auto"/>
              </w:rPr>
            </w:pPr>
            <w:r>
              <w:rPr>
                <w:b/>
                <w:color w:val="auto"/>
              </w:rPr>
              <w:t>Rushed Shot</w:t>
            </w:r>
          </w:p>
          <w:p w:rsidR="00083659" w:rsidRDefault="00083659" w:rsidP="00083659">
            <w:pPr>
              <w:contextualSpacing w:val="0"/>
            </w:pPr>
            <w:r>
              <w:t>• Can now be performed from rank 2.</w:t>
            </w:r>
          </w:p>
          <w:p w:rsidR="00083659" w:rsidRDefault="00083659"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Collecter, The</w:t>
            </w:r>
          </w:p>
          <w:p w:rsidR="00083659" w:rsidRDefault="00083659" w:rsidP="00083659">
            <w:pPr>
              <w:contextualSpacing w:val="0"/>
            </w:pPr>
            <w:r>
              <w:t>• Is now Unholy, rather than Human and Eldritch.</w:t>
            </w:r>
          </w:p>
          <w:p w:rsidR="00083659" w:rsidRDefault="00083659" w:rsidP="00083659">
            <w:pPr>
              <w:contextualSpacing w:val="0"/>
            </w:pPr>
          </w:p>
          <w:p w:rsidR="00AE360F" w:rsidRPr="00BB1A1A" w:rsidRDefault="00AE360F" w:rsidP="00AE360F">
            <w:pPr>
              <w:pStyle w:val="Heading2"/>
              <w:contextualSpacing w:val="0"/>
              <w:outlineLvl w:val="1"/>
              <w:rPr>
                <w:color w:val="841727" w:themeColor="accent3" w:themeShade="BF"/>
              </w:rPr>
            </w:pPr>
            <w:r>
              <w:rPr>
                <w:color w:val="841727" w:themeColor="accent3" w:themeShade="BF"/>
              </w:rPr>
              <w:t>Courtesan</w:t>
            </w:r>
          </w:p>
          <w:p w:rsidR="00AE360F" w:rsidRPr="00083659" w:rsidRDefault="00AE360F" w:rsidP="00AE360F">
            <w:pPr>
              <w:contextualSpacing w:val="0"/>
              <w:rPr>
                <w:b/>
                <w:color w:val="auto"/>
              </w:rPr>
            </w:pPr>
            <w:r>
              <w:rPr>
                <w:b/>
                <w:color w:val="auto"/>
              </w:rPr>
              <w:t>Careless Whispers</w:t>
            </w:r>
          </w:p>
          <w:p w:rsidR="00AE360F" w:rsidRDefault="00AE360F" w:rsidP="00AE360F">
            <w:pPr>
              <w:contextualSpacing w:val="0"/>
            </w:pPr>
            <w:r>
              <w:t>• Can now only be performed from ranks 3 and 4.</w:t>
            </w:r>
          </w:p>
          <w:p w:rsidR="00AE360F" w:rsidRPr="00083659" w:rsidRDefault="00AE360F" w:rsidP="00AE360F">
            <w:pPr>
              <w:contextualSpacing w:val="0"/>
              <w:rPr>
                <w:b/>
                <w:color w:val="auto"/>
              </w:rPr>
            </w:pPr>
            <w:r>
              <w:rPr>
                <w:b/>
                <w:color w:val="auto"/>
              </w:rPr>
              <w:t>Mind Your Manners</w:t>
            </w:r>
          </w:p>
          <w:p w:rsidR="00AE360F" w:rsidRDefault="00AE360F" w:rsidP="00AE360F">
            <w:pPr>
              <w:contextualSpacing w:val="0"/>
            </w:pPr>
            <w:r>
              <w:t xml:space="preserve">• Can no longer be performed from </w:t>
            </w:r>
            <w:r w:rsidR="00A12B08">
              <w:t>rank</w:t>
            </w:r>
            <w:r>
              <w:t xml:space="preserve"> 4.</w:t>
            </w:r>
          </w:p>
          <w:p w:rsidR="00AE360F" w:rsidRDefault="00AE360F"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Cultist Brawler</w:t>
            </w:r>
          </w:p>
          <w:p w:rsidR="00083659" w:rsidRPr="00083659" w:rsidRDefault="00083659" w:rsidP="00083659">
            <w:pPr>
              <w:contextualSpacing w:val="0"/>
              <w:rPr>
                <w:b/>
                <w:color w:val="auto"/>
              </w:rPr>
            </w:pPr>
            <w:r>
              <w:rPr>
                <w:b/>
                <w:color w:val="auto"/>
              </w:rPr>
              <w:t>Rend of the Old Gods</w:t>
            </w:r>
          </w:p>
          <w:p w:rsidR="00083659" w:rsidRDefault="00083659" w:rsidP="00083659">
            <w:pPr>
              <w:contextualSpacing w:val="0"/>
            </w:pPr>
            <w:r>
              <w:t>• Can now be performed from rank 3.</w:t>
            </w:r>
          </w:p>
          <w:p w:rsidR="00083659" w:rsidRDefault="00083659" w:rsidP="00083659">
            <w:pPr>
              <w:contextualSpacing w:val="0"/>
            </w:pPr>
            <w:r>
              <w:t>• No longer moves the Brawler forward.</w:t>
            </w:r>
          </w:p>
          <w:p w:rsidR="00083659" w:rsidRPr="00083659" w:rsidRDefault="00083659" w:rsidP="00083659">
            <w:pPr>
              <w:contextualSpacing w:val="0"/>
              <w:rPr>
                <w:b/>
                <w:color w:val="auto"/>
              </w:rPr>
            </w:pPr>
            <w:r>
              <w:rPr>
                <w:b/>
                <w:color w:val="auto"/>
              </w:rPr>
              <w:t>Stumbling Scratch</w:t>
            </w:r>
          </w:p>
          <w:p w:rsidR="00083659" w:rsidRDefault="00083659" w:rsidP="00083659">
            <w:pPr>
              <w:contextualSpacing w:val="0"/>
            </w:pPr>
            <w:r>
              <w:t>• Can no longer be performed from rank 3.</w:t>
            </w:r>
          </w:p>
          <w:p w:rsidR="00083659" w:rsidRDefault="00083659" w:rsidP="00083659">
            <w:pPr>
              <w:contextualSpacing w:val="0"/>
            </w:pPr>
          </w:p>
          <w:p w:rsidR="00083659" w:rsidRPr="00BB1A1A" w:rsidRDefault="00083659" w:rsidP="00083659">
            <w:pPr>
              <w:pStyle w:val="Heading2"/>
              <w:contextualSpacing w:val="0"/>
              <w:outlineLvl w:val="1"/>
              <w:rPr>
                <w:color w:val="841727" w:themeColor="accent3" w:themeShade="BF"/>
              </w:rPr>
            </w:pPr>
            <w:r>
              <w:rPr>
                <w:color w:val="841727" w:themeColor="accent3" w:themeShade="BF"/>
              </w:rPr>
              <w:t>Cultist Witch</w:t>
            </w:r>
          </w:p>
          <w:p w:rsidR="00083659" w:rsidRPr="00083659" w:rsidRDefault="00083659" w:rsidP="00083659">
            <w:pPr>
              <w:contextualSpacing w:val="0"/>
              <w:rPr>
                <w:b/>
                <w:color w:val="auto"/>
              </w:rPr>
            </w:pPr>
            <w:r>
              <w:rPr>
                <w:b/>
                <w:color w:val="auto"/>
              </w:rPr>
              <w:t>Eldritch Pull</w:t>
            </w:r>
          </w:p>
          <w:p w:rsidR="00083659" w:rsidRDefault="00083659" w:rsidP="00083659">
            <w:pPr>
              <w:contextualSpacing w:val="0"/>
            </w:pPr>
            <w:r>
              <w:t>• Can now only be performed from rank 4.</w:t>
            </w:r>
          </w:p>
          <w:p w:rsidR="00083659" w:rsidRDefault="00083659" w:rsidP="00083659">
            <w:pPr>
              <w:contextualSpacing w:val="0"/>
            </w:pPr>
            <w:r>
              <w:t xml:space="preserve">• Moves the </w:t>
            </w:r>
            <w:r w:rsidR="00E20DA1">
              <w:t>Witch forward 1 rank</w:t>
            </w:r>
            <w:r>
              <w:t>.</w:t>
            </w:r>
          </w:p>
          <w:p w:rsidR="00E20DA1" w:rsidRDefault="00E20DA1" w:rsidP="00083659">
            <w:pPr>
              <w:contextualSpacing w:val="0"/>
            </w:pPr>
            <w:r>
              <w:t>• Move skill chance reduced from 100/120/140% to 95/115/135%</w:t>
            </w:r>
          </w:p>
          <w:p w:rsidR="00083659" w:rsidRPr="00083659" w:rsidRDefault="00083659" w:rsidP="00083659">
            <w:pPr>
              <w:contextualSpacing w:val="0"/>
              <w:rPr>
                <w:b/>
                <w:color w:val="auto"/>
              </w:rPr>
            </w:pPr>
            <w:r>
              <w:rPr>
                <w:b/>
                <w:color w:val="auto"/>
              </w:rPr>
              <w:t>Eldritch Push</w:t>
            </w:r>
          </w:p>
          <w:p w:rsidR="00E20DA1" w:rsidRDefault="00E20DA1" w:rsidP="00E20DA1">
            <w:pPr>
              <w:contextualSpacing w:val="0"/>
            </w:pPr>
            <w:r>
              <w:t>• Can now only be performed from ranks 1 and 2.</w:t>
            </w:r>
          </w:p>
          <w:p w:rsidR="00E20DA1" w:rsidRDefault="00E20DA1" w:rsidP="00E20DA1">
            <w:pPr>
              <w:contextualSpacing w:val="0"/>
            </w:pPr>
            <w:r>
              <w:t>• Moves the Witch back 1 rank.</w:t>
            </w:r>
          </w:p>
          <w:p w:rsidR="00E20DA1" w:rsidRDefault="00E20DA1" w:rsidP="00E20DA1">
            <w:pPr>
              <w:contextualSpacing w:val="0"/>
            </w:pPr>
            <w:r>
              <w:t>• Move skill chance reduced from 100/120/140% to 95/115/135%</w:t>
            </w:r>
          </w:p>
          <w:p w:rsidR="00083659" w:rsidRPr="00083659" w:rsidRDefault="00083659" w:rsidP="00083659">
            <w:pPr>
              <w:contextualSpacing w:val="0"/>
              <w:rPr>
                <w:b/>
                <w:color w:val="auto"/>
              </w:rPr>
            </w:pPr>
            <w:r>
              <w:rPr>
                <w:b/>
                <w:color w:val="auto"/>
              </w:rPr>
              <w:t>Stressful Incantation</w:t>
            </w:r>
          </w:p>
          <w:p w:rsidR="00083659" w:rsidRDefault="00083659" w:rsidP="00083659">
            <w:pPr>
              <w:contextualSpacing w:val="0"/>
            </w:pPr>
            <w:r>
              <w:t xml:space="preserve">• Can </w:t>
            </w:r>
            <w:r w:rsidR="002E6DDA">
              <w:t>no longer</w:t>
            </w:r>
            <w:r w:rsidR="00E20DA1">
              <w:t xml:space="preserve"> </w:t>
            </w:r>
            <w:r>
              <w:t>be performed from rank</w:t>
            </w:r>
            <w:r w:rsidR="00E20DA1">
              <w:t xml:space="preserve"> </w:t>
            </w:r>
            <w:r w:rsidR="002E6DDA">
              <w:t>1</w:t>
            </w:r>
            <w:r>
              <w:t>.</w:t>
            </w:r>
          </w:p>
          <w:p w:rsidR="00083659" w:rsidRDefault="00083659" w:rsidP="00083659">
            <w:pPr>
              <w:contextualSpacing w:val="0"/>
            </w:pPr>
          </w:p>
          <w:p w:rsidR="00913B00" w:rsidRPr="00BB1A1A" w:rsidRDefault="00913B00" w:rsidP="00913B00">
            <w:pPr>
              <w:pStyle w:val="Heading2"/>
              <w:contextualSpacing w:val="0"/>
              <w:outlineLvl w:val="1"/>
              <w:rPr>
                <w:color w:val="841727" w:themeColor="accent3" w:themeShade="BF"/>
              </w:rPr>
            </w:pPr>
            <w:r>
              <w:rPr>
                <w:color w:val="841727" w:themeColor="accent3" w:themeShade="BF"/>
              </w:rPr>
              <w:t>Esquire</w:t>
            </w:r>
          </w:p>
          <w:p w:rsidR="00913B00" w:rsidRPr="00083659" w:rsidRDefault="00913B00" w:rsidP="00913B00">
            <w:pPr>
              <w:contextualSpacing w:val="0"/>
              <w:rPr>
                <w:b/>
                <w:color w:val="auto"/>
              </w:rPr>
            </w:pPr>
            <w:r>
              <w:rPr>
                <w:b/>
                <w:color w:val="auto"/>
              </w:rPr>
              <w:t>The Thrust</w:t>
            </w:r>
          </w:p>
          <w:p w:rsidR="00913B00" w:rsidRDefault="00913B00" w:rsidP="00913B00">
            <w:pPr>
              <w:contextualSpacing w:val="0"/>
            </w:pPr>
            <w:r>
              <w:t>• Can now only be performed from ranks 3 and 4.</w:t>
            </w:r>
          </w:p>
          <w:p w:rsidR="00913B00" w:rsidRPr="002E6DDA" w:rsidRDefault="00913B00" w:rsidP="0035461F">
            <w:pPr>
              <w:pStyle w:val="Heading2"/>
              <w:contextualSpacing w:val="0"/>
              <w:outlineLvl w:val="1"/>
              <w:rPr>
                <w:color w:val="841727" w:themeColor="accent3" w:themeShade="BF"/>
                <w:sz w:val="22"/>
                <w:szCs w:val="22"/>
              </w:rPr>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Flesh</w:t>
            </w:r>
          </w:p>
          <w:p w:rsidR="0035461F" w:rsidRPr="00083659" w:rsidRDefault="0035461F" w:rsidP="0035461F">
            <w:pPr>
              <w:contextualSpacing w:val="0"/>
              <w:rPr>
                <w:b/>
                <w:color w:val="auto"/>
              </w:rPr>
            </w:pPr>
            <w:r>
              <w:rPr>
                <w:b/>
                <w:color w:val="auto"/>
              </w:rPr>
              <w:t>Bone Zephyr</w:t>
            </w:r>
          </w:p>
          <w:p w:rsidR="0035461F" w:rsidRDefault="0035461F" w:rsidP="0035461F">
            <w:pPr>
              <w:contextualSpacing w:val="0"/>
            </w:pPr>
            <w:r>
              <w:t>• Can now be performed from rank 4.</w:t>
            </w:r>
          </w:p>
          <w:p w:rsidR="0035461F" w:rsidRDefault="0035461F" w:rsidP="00E20DA1">
            <w:pPr>
              <w:pStyle w:val="Heading2"/>
              <w:contextualSpacing w:val="0"/>
              <w:outlineLvl w:val="1"/>
              <w:rPr>
                <w:color w:val="841727" w:themeColor="accent3" w:themeShade="BF"/>
                <w:sz w:val="22"/>
                <w:szCs w:val="22"/>
              </w:rPr>
            </w:pPr>
          </w:p>
          <w:p w:rsidR="00913B00" w:rsidRPr="00BB1A1A" w:rsidRDefault="00913B00" w:rsidP="00913B00">
            <w:pPr>
              <w:pStyle w:val="Heading2"/>
              <w:contextualSpacing w:val="0"/>
              <w:outlineLvl w:val="1"/>
              <w:rPr>
                <w:color w:val="841727" w:themeColor="accent3" w:themeShade="BF"/>
              </w:rPr>
            </w:pPr>
            <w:r>
              <w:rPr>
                <w:color w:val="841727" w:themeColor="accent3" w:themeShade="BF"/>
              </w:rPr>
              <w:t>Fungal Scratcher</w:t>
            </w:r>
          </w:p>
          <w:p w:rsidR="00913B00" w:rsidRPr="00083659" w:rsidRDefault="00913B00" w:rsidP="00913B00">
            <w:pPr>
              <w:contextualSpacing w:val="0"/>
              <w:rPr>
                <w:b/>
                <w:color w:val="auto"/>
              </w:rPr>
            </w:pPr>
            <w:r>
              <w:rPr>
                <w:b/>
                <w:color w:val="auto"/>
              </w:rPr>
              <w:t>Groping Swipe</w:t>
            </w:r>
          </w:p>
          <w:p w:rsidR="00913B00" w:rsidRDefault="00913B00" w:rsidP="00913B00">
            <w:pPr>
              <w:contextualSpacing w:val="0"/>
            </w:pPr>
            <w:r>
              <w:t>• Blight damage rescaled from 0/2/3 to 1/2/3</w:t>
            </w:r>
            <w:r w:rsidR="002E6DDA">
              <w:t xml:space="preserve"> (</w:t>
            </w:r>
            <w:r w:rsidR="002E6DDA" w:rsidRPr="0035461F">
              <w:rPr>
                <w:i/>
              </w:rPr>
              <w:t>x2</w:t>
            </w:r>
            <w:r w:rsidR="002E6DDA">
              <w:t>).</w:t>
            </w:r>
          </w:p>
          <w:p w:rsidR="00913B00" w:rsidRDefault="00913B00" w:rsidP="00913B00">
            <w:pPr>
              <w:contextualSpacing w:val="0"/>
            </w:pPr>
            <w:r>
              <w:t>• Damage rescaled from 3-5/3-7/5-11 to 2-4/3-7/5-11</w:t>
            </w:r>
            <w:r w:rsidR="002E6DDA">
              <w:t xml:space="preserve"> (</w:t>
            </w:r>
            <w:r w:rsidR="002E6DDA" w:rsidRPr="0035461F">
              <w:rPr>
                <w:i/>
              </w:rPr>
              <w:t>x2</w:t>
            </w:r>
            <w:r w:rsidR="002E6DDA">
              <w:t>).</w:t>
            </w:r>
          </w:p>
          <w:p w:rsidR="00913B00" w:rsidRPr="00083659" w:rsidRDefault="00913B00" w:rsidP="00913B00">
            <w:pPr>
              <w:contextualSpacing w:val="0"/>
              <w:rPr>
                <w:b/>
                <w:color w:val="auto"/>
              </w:rPr>
            </w:pPr>
            <w:r>
              <w:rPr>
                <w:b/>
                <w:color w:val="auto"/>
              </w:rPr>
              <w:t>Rend the Marked</w:t>
            </w:r>
          </w:p>
          <w:p w:rsidR="00913B00" w:rsidRDefault="00913B00" w:rsidP="00913B00">
            <w:pPr>
              <w:contextualSpacing w:val="0"/>
            </w:pPr>
            <w:r>
              <w:t>• Now applies a blight, dealing 1/2/3 damage per round for 3 rounds</w:t>
            </w:r>
            <w:r w:rsidR="002E6DDA">
              <w:t xml:space="preserve"> (</w:t>
            </w:r>
            <w:r w:rsidR="002E6DDA" w:rsidRPr="0035461F">
              <w:rPr>
                <w:i/>
              </w:rPr>
              <w:t>x2</w:t>
            </w:r>
            <w:r w:rsidR="002E6DDA">
              <w:t>).</w:t>
            </w:r>
          </w:p>
          <w:p w:rsidR="00913B00" w:rsidRDefault="00913B00" w:rsidP="00913B00">
            <w:pPr>
              <w:contextualSpacing w:val="0"/>
            </w:pPr>
            <w:r>
              <w:t>• Bonus damage vs. marked reduced from +50% to +35%.</w:t>
            </w:r>
          </w:p>
          <w:p w:rsidR="00913B00" w:rsidRPr="0035461F" w:rsidRDefault="00913B00" w:rsidP="00E20DA1">
            <w:pPr>
              <w:pStyle w:val="Heading2"/>
              <w:contextualSpacing w:val="0"/>
              <w:outlineLvl w:val="1"/>
              <w:rPr>
                <w:color w:val="841727" w:themeColor="accent3" w:themeShade="BF"/>
                <w:sz w:val="22"/>
                <w:szCs w:val="22"/>
              </w:rPr>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Large Carrion Eater</w:t>
            </w:r>
          </w:p>
          <w:p w:rsidR="00E20DA1" w:rsidRPr="00E20DA1" w:rsidRDefault="00E20DA1" w:rsidP="00E20DA1">
            <w:pPr>
              <w:contextualSpacing w:val="0"/>
            </w:pPr>
            <w:r>
              <w:t xml:space="preserve">• Maximum health increased from </w:t>
            </w:r>
            <w:r w:rsidR="0035461F">
              <w:t>Nil/</w:t>
            </w:r>
            <w:r>
              <w:t xml:space="preserve">48/68 to </w:t>
            </w:r>
            <w:r w:rsidR="0035461F">
              <w:t>Nil/52</w:t>
            </w:r>
            <w:r>
              <w:t>/</w:t>
            </w:r>
            <w:r w:rsidR="0035461F">
              <w:t>74 (</w:t>
            </w:r>
            <w:r w:rsidR="0035461F" w:rsidRPr="0035461F">
              <w:rPr>
                <w:i/>
              </w:rPr>
              <w:t>x2</w:t>
            </w:r>
            <w:r w:rsidR="0035461F">
              <w:t>).</w:t>
            </w:r>
          </w:p>
          <w:p w:rsidR="00E20DA1" w:rsidRPr="00083659" w:rsidRDefault="0035461F" w:rsidP="00E20DA1">
            <w:pPr>
              <w:contextualSpacing w:val="0"/>
              <w:rPr>
                <w:b/>
                <w:color w:val="auto"/>
              </w:rPr>
            </w:pPr>
            <w:r>
              <w:rPr>
                <w:b/>
                <w:color w:val="auto"/>
              </w:rPr>
              <w:t>Tentacle Devour</w:t>
            </w:r>
          </w:p>
          <w:p w:rsidR="00E20DA1" w:rsidRDefault="00E20DA1" w:rsidP="00E20DA1">
            <w:pPr>
              <w:contextualSpacing w:val="0"/>
            </w:pPr>
            <w:r>
              <w:t xml:space="preserve">• </w:t>
            </w:r>
            <w:r w:rsidR="0035461F">
              <w:t>Now applies a Nil/2/3 damage blight (</w:t>
            </w:r>
            <w:r w:rsidR="0035461F" w:rsidRPr="0035461F">
              <w:rPr>
                <w:i/>
              </w:rPr>
              <w:t>x2</w:t>
            </w:r>
            <w:r w:rsidR="0035461F">
              <w:t>).</w:t>
            </w:r>
          </w:p>
          <w:p w:rsidR="00E20DA1" w:rsidRPr="00083659" w:rsidRDefault="0035461F" w:rsidP="00E20DA1">
            <w:pPr>
              <w:contextualSpacing w:val="0"/>
              <w:rPr>
                <w:b/>
                <w:color w:val="auto"/>
              </w:rPr>
            </w:pPr>
            <w:r>
              <w:rPr>
                <w:b/>
                <w:color w:val="auto"/>
              </w:rPr>
              <w:t>Weaken Prey</w:t>
            </w:r>
          </w:p>
          <w:p w:rsidR="00E20DA1" w:rsidRDefault="00E20DA1" w:rsidP="00E20DA1">
            <w:pPr>
              <w:contextualSpacing w:val="0"/>
            </w:pPr>
            <w:r>
              <w:t xml:space="preserve">• </w:t>
            </w:r>
            <w:r w:rsidR="0035461F">
              <w:t>Now applies a Nil/2/3 damage blight (</w:t>
            </w:r>
            <w:r w:rsidR="0035461F" w:rsidRPr="0035461F">
              <w:rPr>
                <w:i/>
              </w:rPr>
              <w:t>x2</w:t>
            </w:r>
            <w:r w:rsidR="0035461F">
              <w:t>).</w:t>
            </w:r>
          </w:p>
          <w:p w:rsidR="0035461F" w:rsidRDefault="0035461F" w:rsidP="00E20DA1">
            <w:pPr>
              <w:contextualSpacing w:val="0"/>
            </w:pPr>
            <w:r>
              <w:lastRenderedPageBreak/>
              <w:t>• Damage reduced from Nil/3-5/4-8 to Nil/2-4/3-6 (</w:t>
            </w:r>
            <w:r w:rsidRPr="0035461F">
              <w:rPr>
                <w:i/>
              </w:rPr>
              <w:t>x2</w:t>
            </w:r>
            <w:r>
              <w:t>).</w:t>
            </w:r>
          </w:p>
          <w:p w:rsidR="00E20DA1" w:rsidRDefault="00E20DA1" w:rsidP="00083659">
            <w:pPr>
              <w:contextualSpacing w:val="0"/>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Pelagic Guardian</w:t>
            </w:r>
          </w:p>
          <w:p w:rsidR="00E20DA1" w:rsidRDefault="00E20DA1" w:rsidP="00E20DA1">
            <w:pPr>
              <w:contextualSpacing w:val="0"/>
            </w:pPr>
            <w:r>
              <w:t>• Will now generate stall</w:t>
            </w:r>
            <w:r w:rsidR="002E6DDA">
              <w:t>ing</w:t>
            </w:r>
            <w:r>
              <w:t xml:space="preserve"> penalties.</w:t>
            </w:r>
          </w:p>
          <w:p w:rsidR="00E20DA1" w:rsidRDefault="00E20DA1" w:rsidP="00E20DA1">
            <w:pPr>
              <w:contextualSpacing w:val="0"/>
            </w:pPr>
            <w:r>
              <w:t>• Protection reduced from 33/50/50% to 25/35/45%.</w:t>
            </w:r>
          </w:p>
          <w:p w:rsidR="00E20DA1" w:rsidRDefault="00E20DA1" w:rsidP="00083659">
            <w:pPr>
              <w:contextualSpacing w:val="0"/>
            </w:pPr>
          </w:p>
          <w:p w:rsidR="00E20DA1" w:rsidRPr="00BB1A1A" w:rsidRDefault="00E20DA1" w:rsidP="00E20DA1">
            <w:pPr>
              <w:pStyle w:val="Heading2"/>
              <w:contextualSpacing w:val="0"/>
              <w:outlineLvl w:val="1"/>
              <w:rPr>
                <w:color w:val="841727" w:themeColor="accent3" w:themeShade="BF"/>
              </w:rPr>
            </w:pPr>
            <w:r>
              <w:rPr>
                <w:color w:val="841727" w:themeColor="accent3" w:themeShade="BF"/>
              </w:rPr>
              <w:t>Pelagic Shaman</w:t>
            </w:r>
          </w:p>
          <w:p w:rsidR="00E20DA1" w:rsidRPr="00083659" w:rsidRDefault="00E20DA1" w:rsidP="00E20DA1">
            <w:pPr>
              <w:contextualSpacing w:val="0"/>
              <w:rPr>
                <w:b/>
                <w:color w:val="auto"/>
              </w:rPr>
            </w:pPr>
            <w:r>
              <w:rPr>
                <w:b/>
                <w:color w:val="auto"/>
              </w:rPr>
              <w:t>Ceremonial Cut</w:t>
            </w:r>
          </w:p>
          <w:p w:rsidR="00E20DA1" w:rsidRDefault="00E20DA1" w:rsidP="00E20DA1">
            <w:pPr>
              <w:contextualSpacing w:val="0"/>
            </w:pPr>
            <w:r>
              <w:t>• Can now be performed from rank 2.</w:t>
            </w:r>
          </w:p>
          <w:p w:rsidR="00E20DA1" w:rsidRPr="00083659" w:rsidRDefault="00E20DA1" w:rsidP="00E20DA1">
            <w:pPr>
              <w:contextualSpacing w:val="0"/>
              <w:rPr>
                <w:b/>
                <w:color w:val="auto"/>
              </w:rPr>
            </w:pPr>
            <w:r>
              <w:rPr>
                <w:b/>
                <w:color w:val="auto"/>
              </w:rPr>
              <w:t>Stress Wave</w:t>
            </w:r>
          </w:p>
          <w:p w:rsidR="00E20DA1" w:rsidRDefault="00E20DA1" w:rsidP="00E20DA1">
            <w:pPr>
              <w:contextualSpacing w:val="0"/>
            </w:pPr>
            <w:r>
              <w:t>• No longer moves the Shaman back.</w:t>
            </w:r>
          </w:p>
          <w:p w:rsidR="00E20DA1" w:rsidRDefault="00E20DA1" w:rsidP="00083659">
            <w:pPr>
              <w:contextualSpacing w:val="0"/>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Siren</w:t>
            </w:r>
          </w:p>
          <w:p w:rsidR="0035461F" w:rsidRPr="00083659" w:rsidRDefault="0035461F" w:rsidP="0035461F">
            <w:pPr>
              <w:contextualSpacing w:val="0"/>
              <w:rPr>
                <w:b/>
                <w:color w:val="auto"/>
              </w:rPr>
            </w:pPr>
            <w:r>
              <w:rPr>
                <w:b/>
                <w:color w:val="auto"/>
              </w:rPr>
              <w:t>Song of Desire</w:t>
            </w:r>
          </w:p>
          <w:p w:rsidR="0035461F" w:rsidRDefault="0035461F" w:rsidP="0035461F">
            <w:pPr>
              <w:contextualSpacing w:val="0"/>
            </w:pPr>
            <w:r>
              <w:t xml:space="preserve">• Debuff skill chance </w:t>
            </w:r>
            <w:r w:rsidR="002E6DDA">
              <w:t>rescaled</w:t>
            </w:r>
            <w:r>
              <w:t xml:space="preserve"> from </w:t>
            </w:r>
            <w:r w:rsidR="002E6DDA">
              <w:t>115/135/</w:t>
            </w:r>
            <w:r>
              <w:t xml:space="preserve">155% to </w:t>
            </w:r>
            <w:r w:rsidR="002E6DDA">
              <w:t>115/140/</w:t>
            </w:r>
            <w:r>
              <w:t>165%.</w:t>
            </w:r>
          </w:p>
          <w:p w:rsidR="0035461F" w:rsidRDefault="0035461F" w:rsidP="00083659">
            <w:pPr>
              <w:contextualSpacing w:val="0"/>
            </w:pPr>
          </w:p>
          <w:p w:rsidR="00913B00" w:rsidRPr="00BB1A1A" w:rsidRDefault="00913B00" w:rsidP="00913B00">
            <w:pPr>
              <w:pStyle w:val="Heading2"/>
              <w:contextualSpacing w:val="0"/>
              <w:outlineLvl w:val="1"/>
              <w:rPr>
                <w:color w:val="841727" w:themeColor="accent3" w:themeShade="BF"/>
              </w:rPr>
            </w:pPr>
            <w:r>
              <w:rPr>
                <w:color w:val="841727" w:themeColor="accent3" w:themeShade="BF"/>
              </w:rPr>
              <w:t>Swine Prince</w:t>
            </w:r>
          </w:p>
          <w:p w:rsidR="00913B00" w:rsidRDefault="00913B00" w:rsidP="00913B00">
            <w:pPr>
              <w:contextualSpacing w:val="0"/>
            </w:pPr>
            <w:r>
              <w:t>• Maximum health increased from 132/198/271 to 132/215/300 (</w:t>
            </w:r>
            <w:r w:rsidRPr="0035461F">
              <w:rPr>
                <w:i/>
              </w:rPr>
              <w:t>x2</w:t>
            </w:r>
            <w:r>
              <w:t>).</w:t>
            </w:r>
          </w:p>
          <w:p w:rsidR="00913B00" w:rsidRDefault="00913B00" w:rsidP="00083659">
            <w:pPr>
              <w:contextualSpacing w:val="0"/>
            </w:pPr>
          </w:p>
          <w:p w:rsidR="0035461F" w:rsidRPr="00BB1A1A" w:rsidRDefault="0035461F" w:rsidP="0035461F">
            <w:pPr>
              <w:pStyle w:val="Heading2"/>
              <w:contextualSpacing w:val="0"/>
              <w:outlineLvl w:val="1"/>
              <w:rPr>
                <w:color w:val="841727" w:themeColor="accent3" w:themeShade="BF"/>
              </w:rPr>
            </w:pPr>
            <w:r>
              <w:rPr>
                <w:color w:val="841727" w:themeColor="accent3" w:themeShade="BF"/>
              </w:rPr>
              <w:t>Swine Skiver</w:t>
            </w:r>
          </w:p>
          <w:p w:rsidR="0035461F" w:rsidRPr="00083659" w:rsidRDefault="0035461F" w:rsidP="0035461F">
            <w:pPr>
              <w:contextualSpacing w:val="0"/>
              <w:rPr>
                <w:b/>
                <w:color w:val="auto"/>
              </w:rPr>
            </w:pPr>
            <w:r>
              <w:rPr>
                <w:b/>
                <w:color w:val="auto"/>
              </w:rPr>
              <w:t>Cripple Them</w:t>
            </w:r>
          </w:p>
          <w:p w:rsidR="00083659" w:rsidRDefault="0035461F" w:rsidP="00F74F49">
            <w:pPr>
              <w:contextualSpacing w:val="0"/>
            </w:pPr>
            <w:r>
              <w:t>• Can no longer be performed from rank 2.</w:t>
            </w:r>
          </w:p>
          <w:p w:rsidR="00A0770F" w:rsidRDefault="00A0770F" w:rsidP="00F74F49">
            <w:pPr>
              <w:contextualSpacing w:val="0"/>
            </w:pPr>
          </w:p>
          <w:p w:rsidR="00A0770F" w:rsidRPr="00BB1A1A" w:rsidRDefault="00A0770F" w:rsidP="00A0770F">
            <w:pPr>
              <w:pStyle w:val="Heading2"/>
              <w:contextualSpacing w:val="0"/>
              <w:outlineLvl w:val="1"/>
              <w:rPr>
                <w:color w:val="841727" w:themeColor="accent3" w:themeShade="BF"/>
              </w:rPr>
            </w:pPr>
            <w:r>
              <w:rPr>
                <w:color w:val="841727" w:themeColor="accent3" w:themeShade="BF"/>
              </w:rPr>
              <w:t>Uber Bosses</w:t>
            </w:r>
          </w:p>
          <w:p w:rsidR="00A0770F" w:rsidRDefault="00A0770F" w:rsidP="00A0770F">
            <w:pPr>
              <w:contextualSpacing w:val="0"/>
            </w:pPr>
            <w:r>
              <w:t xml:space="preserve">• </w:t>
            </w:r>
            <w:r w:rsidR="001A68A5">
              <w:t>Each boss has an “Uber” version, which is stronger than the Champion version.</w:t>
            </w:r>
          </w:p>
          <w:p w:rsidR="001A68A5" w:rsidRPr="00CF1A49" w:rsidRDefault="001A68A5" w:rsidP="00A0770F">
            <w:pPr>
              <w:contextualSpacing w:val="0"/>
            </w:pPr>
            <w:r>
              <w:t>• These bosses drop Uber trophies, which are more powerful versions of their base trophies.</w:t>
            </w:r>
          </w:p>
        </w:tc>
      </w:tr>
    </w:tbl>
    <w:p w:rsidR="00F74F49" w:rsidRDefault="00F74F49" w:rsidP="002E6DDA">
      <w:pPr>
        <w:pStyle w:val="Heading1"/>
      </w:pPr>
    </w:p>
    <w:p w:rsidR="002E6DDA" w:rsidRPr="00CF1A49" w:rsidRDefault="002E6DDA" w:rsidP="002E6DDA">
      <w:pPr>
        <w:pStyle w:val="Heading1"/>
      </w:pPr>
      <w:r>
        <w:t>Curio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2E6DDA" w:rsidRPr="00CF1A49" w:rsidTr="00F74F49">
        <w:tc>
          <w:tcPr>
            <w:tcW w:w="9290" w:type="dxa"/>
          </w:tcPr>
          <w:p w:rsidR="002E6DDA" w:rsidRPr="002E6DDA" w:rsidRDefault="002E6DDA" w:rsidP="002E6DDA">
            <w:pPr>
              <w:pStyle w:val="Heading2"/>
              <w:contextualSpacing w:val="0"/>
              <w:outlineLvl w:val="1"/>
              <w:rPr>
                <w:color w:val="841727" w:themeColor="accent3" w:themeShade="BF"/>
              </w:rPr>
            </w:pPr>
            <w:r>
              <w:rPr>
                <w:color w:val="841727" w:themeColor="accent3" w:themeShade="BF"/>
              </w:rPr>
              <w:t>Alter of Light</w:t>
            </w:r>
          </w:p>
          <w:p w:rsidR="002E6DDA" w:rsidRDefault="002E6DDA" w:rsidP="002E6DDA">
            <w:pPr>
              <w:contextualSpacing w:val="0"/>
            </w:pPr>
            <w:r>
              <w:t>• Damage buff when no</w:t>
            </w:r>
            <w:r w:rsidR="00F74F49">
              <w:t>t</w:t>
            </w:r>
            <w:r>
              <w:t xml:space="preserve"> using a holy water reduced from +20% to +15%.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Brackish Tide POol</w:t>
            </w:r>
          </w:p>
          <w:p w:rsidR="002E6DDA" w:rsidRDefault="002E6DDA" w:rsidP="002E6DDA">
            <w:pPr>
              <w:contextualSpacing w:val="0"/>
            </w:pPr>
            <w:r>
              <w:t xml:space="preserve">• </w:t>
            </w:r>
            <w:r w:rsidR="00F74F49">
              <w:t>Healing and stress healing increased from 5 to 15 (</w:t>
            </w:r>
            <w:r w:rsidR="00F74F49" w:rsidRPr="00F74F49">
              <w:rPr>
                <w:i/>
              </w:rPr>
              <w:t>x2</w:t>
            </w:r>
            <w:r w:rsidR="00F74F49">
              <w:t>).</w:t>
            </w:r>
            <w:r>
              <w:t xml:space="preserve">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Left Luggage</w:t>
            </w:r>
          </w:p>
          <w:p w:rsidR="002E6DDA" w:rsidRDefault="002E6DDA" w:rsidP="002E6DDA">
            <w:pPr>
              <w:contextualSpacing w:val="0"/>
            </w:pPr>
            <w:r>
              <w:t xml:space="preserve">• </w:t>
            </w:r>
            <w:r w:rsidR="00F74F49">
              <w:t>Loot provided by using a key reduced from 3 to 2.</w:t>
            </w:r>
            <w:r>
              <w:t xml:space="preserve"> </w:t>
            </w:r>
          </w:p>
          <w:p w:rsidR="002E6DDA" w:rsidRDefault="002E6DDA" w:rsidP="002E6DDA">
            <w:pPr>
              <w:contextualSpacing w:val="0"/>
            </w:pPr>
          </w:p>
          <w:p w:rsidR="002E6DDA" w:rsidRPr="002E6DDA" w:rsidRDefault="002E6DDA" w:rsidP="002E6DDA">
            <w:pPr>
              <w:pStyle w:val="Heading2"/>
              <w:contextualSpacing w:val="0"/>
              <w:outlineLvl w:val="1"/>
              <w:rPr>
                <w:color w:val="841727" w:themeColor="accent3" w:themeShade="BF"/>
              </w:rPr>
            </w:pPr>
            <w:r>
              <w:rPr>
                <w:color w:val="841727" w:themeColor="accent3" w:themeShade="BF"/>
              </w:rPr>
              <w:t>Occult Scrawlings</w:t>
            </w:r>
          </w:p>
          <w:p w:rsidR="002E6DDA" w:rsidRDefault="002E6DDA" w:rsidP="002E6DDA">
            <w:pPr>
              <w:contextualSpacing w:val="0"/>
            </w:pPr>
            <w:r>
              <w:t xml:space="preserve">• </w:t>
            </w:r>
            <w:r w:rsidR="00F74F49">
              <w:t xml:space="preserve">Using laudanum heals 15 </w:t>
            </w:r>
            <w:r w:rsidR="00A73D4E">
              <w:t>stress</w:t>
            </w:r>
            <w:r w:rsidR="00F74F49">
              <w:t xml:space="preserve">.  </w:t>
            </w:r>
          </w:p>
          <w:p w:rsidR="002E6DDA" w:rsidRDefault="002E6DDA" w:rsidP="002E6DDA">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Pristine Fountain</w:t>
            </w:r>
          </w:p>
          <w:p w:rsidR="002E6DDA" w:rsidRDefault="002E6DDA" w:rsidP="002E6DDA">
            <w:pPr>
              <w:contextualSpacing w:val="0"/>
            </w:pPr>
            <w:r>
              <w:t xml:space="preserve">• </w:t>
            </w:r>
            <w:r w:rsidR="00F74F49">
              <w:t>Stress healed</w:t>
            </w:r>
            <w:r>
              <w:t xml:space="preserve"> when no</w:t>
            </w:r>
            <w:r w:rsidR="00F74F49">
              <w:t>t</w:t>
            </w:r>
            <w:r>
              <w:t xml:space="preserve"> using a holy water reduced from 20 to 15. </w:t>
            </w:r>
          </w:p>
          <w:p w:rsidR="002E6DDA" w:rsidRDefault="002E6DDA" w:rsidP="002E6DDA">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Sacrifical Stone</w:t>
            </w:r>
          </w:p>
          <w:p w:rsidR="002E6DDA" w:rsidRDefault="002E6DDA" w:rsidP="002E6DDA">
            <w:pPr>
              <w:contextualSpacing w:val="0"/>
            </w:pPr>
            <w:r>
              <w:lastRenderedPageBreak/>
              <w:t xml:space="preserve">• </w:t>
            </w:r>
            <w:r w:rsidR="00F74F49">
              <w:t>Using blood cures a disease and provides a disease resist buff.</w:t>
            </w:r>
            <w:r>
              <w:t xml:space="preserve"> </w:t>
            </w:r>
          </w:p>
          <w:p w:rsidR="002E6DDA" w:rsidRDefault="002E6DDA" w:rsidP="002E6DDA">
            <w:pPr>
              <w:contextualSpacing w:val="0"/>
            </w:pPr>
          </w:p>
          <w:p w:rsidR="00A0770F" w:rsidRPr="002E6DDA" w:rsidRDefault="00A0770F" w:rsidP="00A0770F">
            <w:pPr>
              <w:pStyle w:val="Heading2"/>
              <w:contextualSpacing w:val="0"/>
              <w:outlineLvl w:val="1"/>
              <w:rPr>
                <w:color w:val="841727" w:themeColor="accent3" w:themeShade="BF"/>
              </w:rPr>
            </w:pPr>
            <w:r>
              <w:rPr>
                <w:color w:val="841727" w:themeColor="accent3" w:themeShade="BF"/>
              </w:rPr>
              <w:t>Shambler Alter</w:t>
            </w:r>
          </w:p>
          <w:p w:rsidR="00A0770F" w:rsidRDefault="00A0770F" w:rsidP="00A0770F">
            <w:pPr>
              <w:contextualSpacing w:val="0"/>
            </w:pPr>
            <w:r>
              <w:t>• Using a XXX summons a random Uber Boss.</w:t>
            </w:r>
          </w:p>
          <w:p w:rsidR="00A0770F" w:rsidRDefault="00A0770F" w:rsidP="00A0770F">
            <w:pPr>
              <w:contextualSpacing w:val="0"/>
            </w:pPr>
          </w:p>
          <w:p w:rsidR="002E6DDA" w:rsidRPr="002E6DDA" w:rsidRDefault="00F74F49" w:rsidP="002E6DDA">
            <w:pPr>
              <w:pStyle w:val="Heading2"/>
              <w:contextualSpacing w:val="0"/>
              <w:outlineLvl w:val="1"/>
              <w:rPr>
                <w:color w:val="841727" w:themeColor="accent3" w:themeShade="BF"/>
              </w:rPr>
            </w:pPr>
            <w:r>
              <w:rPr>
                <w:color w:val="841727" w:themeColor="accent3" w:themeShade="BF"/>
              </w:rPr>
              <w:t>Stack of Books</w:t>
            </w:r>
          </w:p>
          <w:p w:rsidR="002E6DDA" w:rsidRPr="00CF1A49" w:rsidRDefault="002E6DDA" w:rsidP="002E6DDA">
            <w:pPr>
              <w:contextualSpacing w:val="0"/>
            </w:pPr>
            <w:r>
              <w:t xml:space="preserve">• </w:t>
            </w:r>
            <w:r w:rsidR="00F74F49">
              <w:t>Using laudanum heals 15 stress.</w:t>
            </w:r>
            <w:r>
              <w:t xml:space="preserve">  </w:t>
            </w:r>
          </w:p>
        </w:tc>
      </w:tr>
    </w:tbl>
    <w:p w:rsidR="00F74F49" w:rsidRDefault="00F74F49" w:rsidP="00F74F49">
      <w:pPr>
        <w:pStyle w:val="Heading1"/>
      </w:pPr>
    </w:p>
    <w:p w:rsidR="00F74F49" w:rsidRPr="00CF1A49" w:rsidRDefault="00F74F49" w:rsidP="00F74F49">
      <w:pPr>
        <w:pStyle w:val="Heading1"/>
      </w:pPr>
      <w:r>
        <w:t>Quirk Changes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F74F49" w:rsidRPr="00CF1A49" w:rsidTr="00FE3539">
        <w:tc>
          <w:tcPr>
            <w:tcW w:w="9355" w:type="dxa"/>
          </w:tcPr>
          <w:p w:rsidR="00F74F49" w:rsidRPr="002E6DDA" w:rsidRDefault="00FE3539" w:rsidP="00FE3539">
            <w:pPr>
              <w:pStyle w:val="Heading2"/>
              <w:contextualSpacing w:val="0"/>
              <w:outlineLvl w:val="1"/>
              <w:rPr>
                <w:color w:val="841727" w:themeColor="accent3" w:themeShade="BF"/>
              </w:rPr>
            </w:pPr>
            <w:r>
              <w:rPr>
                <w:color w:val="841727" w:themeColor="accent3" w:themeShade="BF"/>
              </w:rPr>
              <w:t>Existing Quirks</w:t>
            </w:r>
          </w:p>
          <w:p w:rsidR="00FE3539" w:rsidRPr="00083659" w:rsidRDefault="00FE3539" w:rsidP="00FE3539">
            <w:pPr>
              <w:contextualSpacing w:val="0"/>
              <w:rPr>
                <w:b/>
                <w:color w:val="auto"/>
              </w:rPr>
            </w:pPr>
            <w:r>
              <w:rPr>
                <w:b/>
                <w:color w:val="auto"/>
              </w:rPr>
              <w:t>Armor Haggler</w:t>
            </w:r>
          </w:p>
          <w:p w:rsidR="00FE3539" w:rsidRDefault="00FE3539" w:rsidP="00FE3539">
            <w:pPr>
              <w:contextualSpacing w:val="0"/>
            </w:pPr>
            <w:r>
              <w:t>• Removed from the game and replaced by “Haggler” (see New Quirks).</w:t>
            </w:r>
          </w:p>
          <w:p w:rsidR="00A73C7C" w:rsidRPr="00083659" w:rsidRDefault="00A73C7C" w:rsidP="00A73C7C">
            <w:pPr>
              <w:contextualSpacing w:val="0"/>
              <w:rPr>
                <w:b/>
                <w:color w:val="auto"/>
              </w:rPr>
            </w:pPr>
            <w:r>
              <w:rPr>
                <w:b/>
                <w:color w:val="auto"/>
              </w:rPr>
              <w:t>Automatonophobia</w:t>
            </w:r>
          </w:p>
          <w:p w:rsidR="00A73C7C" w:rsidRDefault="00A73C7C" w:rsidP="00FE3539">
            <w:pPr>
              <w:contextualSpacing w:val="0"/>
            </w:pPr>
            <w:r>
              <w:t>• Additional stress gained increased from +20% to +25%</w:t>
            </w:r>
            <w:r w:rsidR="00CF1B9B">
              <w:t>.</w:t>
            </w:r>
          </w:p>
          <w:p w:rsidR="00CF1B9B" w:rsidRPr="00083659" w:rsidRDefault="00CF1B9B" w:rsidP="00CF1B9B">
            <w:pPr>
              <w:contextualSpacing w:val="0"/>
              <w:rPr>
                <w:b/>
                <w:color w:val="auto"/>
              </w:rPr>
            </w:pPr>
            <w:r>
              <w:rPr>
                <w:b/>
                <w:color w:val="auto"/>
              </w:rPr>
              <w:t>Beast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Beast Slayer</w:t>
            </w:r>
          </w:p>
          <w:p w:rsidR="00CF1B9B" w:rsidRPr="00A73C7C" w:rsidRDefault="00CF1B9B" w:rsidP="00FE3539">
            <w:pPr>
              <w:contextualSpacing w:val="0"/>
            </w:pPr>
            <w:r>
              <w:t>• Accuracy reduced from +10 to +8.</w:t>
            </w:r>
          </w:p>
          <w:p w:rsidR="00FE3539" w:rsidRPr="00083659" w:rsidRDefault="00FE3539" w:rsidP="00FE3539">
            <w:pPr>
              <w:contextualSpacing w:val="0"/>
              <w:rPr>
                <w:b/>
                <w:color w:val="auto"/>
              </w:rPr>
            </w:pPr>
            <w:proofErr w:type="spellStart"/>
            <w:r>
              <w:rPr>
                <w:b/>
                <w:color w:val="auto"/>
              </w:rPr>
              <w:t>Clotter</w:t>
            </w:r>
            <w:proofErr w:type="spellEnd"/>
          </w:p>
          <w:p w:rsidR="00FE3539" w:rsidRDefault="00FE3539" w:rsidP="00FE3539">
            <w:pPr>
              <w:contextualSpacing w:val="0"/>
            </w:pPr>
            <w:r>
              <w:t>• Bleed resist reduced from +15% to +10%</w:t>
            </w:r>
            <w:r w:rsidR="00C2661E">
              <w:t>.</w:t>
            </w:r>
          </w:p>
          <w:p w:rsidR="00C2661E" w:rsidRPr="00083659" w:rsidRDefault="00C2661E" w:rsidP="00C2661E">
            <w:pPr>
              <w:contextualSpacing w:val="0"/>
              <w:rPr>
                <w:b/>
                <w:color w:val="auto"/>
              </w:rPr>
            </w:pPr>
            <w:r>
              <w:rPr>
                <w:b/>
                <w:color w:val="auto"/>
              </w:rPr>
              <w:t>Clutch Hitter</w:t>
            </w:r>
          </w:p>
          <w:p w:rsidR="00C2661E" w:rsidRDefault="00C2661E" w:rsidP="00FE3539">
            <w:pPr>
              <w:contextualSpacing w:val="0"/>
            </w:pPr>
            <w:r>
              <w:t>• Critical chance improved from +3% to +4%.</w:t>
            </w:r>
          </w:p>
          <w:p w:rsidR="00A73C7C" w:rsidRPr="00083659" w:rsidRDefault="00A73C7C" w:rsidP="00A73C7C">
            <w:pPr>
              <w:contextualSpacing w:val="0"/>
              <w:rPr>
                <w:b/>
                <w:color w:val="auto"/>
              </w:rPr>
            </w:pPr>
            <w:r>
              <w:rPr>
                <w:b/>
                <w:color w:val="auto"/>
              </w:rPr>
              <w:t>Cove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Cove Scrounger</w:t>
            </w:r>
          </w:p>
          <w:p w:rsidR="00D16C49" w:rsidRDefault="00D16C49" w:rsidP="00FE3539">
            <w:pPr>
              <w:contextualSpacing w:val="0"/>
            </w:pPr>
            <w:r>
              <w:t>• Removed from the game (see Cove Explorer)</w:t>
            </w:r>
          </w:p>
          <w:p w:rsidR="00FE3539" w:rsidRPr="00083659" w:rsidRDefault="00FE3539" w:rsidP="00FE3539">
            <w:pPr>
              <w:contextualSpacing w:val="0"/>
              <w:rPr>
                <w:b/>
                <w:color w:val="auto"/>
              </w:rPr>
            </w:pPr>
            <w:r>
              <w:rPr>
                <w:b/>
                <w:color w:val="auto"/>
              </w:rPr>
              <w:t>Deadly</w:t>
            </w:r>
          </w:p>
          <w:p w:rsidR="00FE3539" w:rsidRDefault="00FE3539" w:rsidP="00FE3539">
            <w:pPr>
              <w:contextualSpacing w:val="0"/>
            </w:pPr>
            <w:r>
              <w:t>• Critical chance improved from +1% to +2%</w:t>
            </w:r>
            <w:r w:rsidR="00C2661E">
              <w:t>.</w:t>
            </w:r>
          </w:p>
          <w:p w:rsidR="00C2661E" w:rsidRPr="00083659" w:rsidRDefault="00C2661E" w:rsidP="00C2661E">
            <w:pPr>
              <w:contextualSpacing w:val="0"/>
              <w:rPr>
                <w:b/>
                <w:color w:val="auto"/>
              </w:rPr>
            </w:pPr>
            <w:r>
              <w:rPr>
                <w:b/>
                <w:color w:val="auto"/>
              </w:rPr>
              <w:t>Dud Hitter</w:t>
            </w:r>
          </w:p>
          <w:p w:rsidR="00C2661E" w:rsidRDefault="00C2661E" w:rsidP="00FE3539">
            <w:pPr>
              <w:contextualSpacing w:val="0"/>
            </w:pPr>
            <w:r>
              <w:t>• Critical chance increased from -3% to -4%.</w:t>
            </w:r>
          </w:p>
          <w:p w:rsidR="00CF1B9B" w:rsidRPr="00083659" w:rsidRDefault="00CF1B9B" w:rsidP="00CF1B9B">
            <w:pPr>
              <w:contextualSpacing w:val="0"/>
              <w:rPr>
                <w:b/>
                <w:color w:val="auto"/>
              </w:rPr>
            </w:pPr>
            <w:r>
              <w:rPr>
                <w:b/>
                <w:color w:val="auto"/>
              </w:rPr>
              <w:t>Eldritch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Eldritch Slayer</w:t>
            </w:r>
          </w:p>
          <w:p w:rsidR="00CF1B9B" w:rsidRDefault="00CF1B9B" w:rsidP="00FE3539">
            <w:pPr>
              <w:contextualSpacing w:val="0"/>
            </w:pPr>
            <w:r>
              <w:t>• Accuracy reduced from +10 to +8.</w:t>
            </w:r>
          </w:p>
          <w:p w:rsidR="001A68A5" w:rsidRPr="00083659" w:rsidRDefault="001A68A5" w:rsidP="001A68A5">
            <w:pPr>
              <w:contextualSpacing w:val="0"/>
              <w:rPr>
                <w:b/>
                <w:color w:val="auto"/>
              </w:rPr>
            </w:pPr>
            <w:r>
              <w:rPr>
                <w:b/>
                <w:color w:val="auto"/>
              </w:rPr>
              <w:t>Faithless</w:t>
            </w:r>
          </w:p>
          <w:p w:rsidR="001A68A5" w:rsidRDefault="001A68A5" w:rsidP="00FE3539">
            <w:pPr>
              <w:contextualSpacing w:val="0"/>
            </w:pPr>
            <w:r>
              <w:t>• Only restricts Flagellation, rather than both Prayer and Flagellation</w:t>
            </w:r>
            <w:r w:rsidR="00EC2A47">
              <w:t>.</w:t>
            </w:r>
          </w:p>
          <w:p w:rsidR="00767895" w:rsidRPr="00083659" w:rsidRDefault="00767895" w:rsidP="00767895">
            <w:pPr>
              <w:contextualSpacing w:val="0"/>
              <w:rPr>
                <w:b/>
                <w:color w:val="auto"/>
              </w:rPr>
            </w:pPr>
            <w:r>
              <w:rPr>
                <w:b/>
                <w:color w:val="auto"/>
              </w:rPr>
              <w:t>Fast Healer</w:t>
            </w:r>
          </w:p>
          <w:p w:rsidR="00767895" w:rsidRDefault="00767895" w:rsidP="00FE3539">
            <w:pPr>
              <w:contextualSpacing w:val="0"/>
            </w:pPr>
            <w:r>
              <w:t xml:space="preserve">• </w:t>
            </w:r>
            <w:r w:rsidR="0061397F">
              <w:t xml:space="preserve">Now just increases healing received by </w:t>
            </w:r>
            <w:r w:rsidR="00477B3F">
              <w:t>+</w:t>
            </w:r>
            <w:r w:rsidR="0061397F">
              <w:t>15% (not limited to camping).</w:t>
            </w:r>
          </w:p>
          <w:p w:rsidR="00F1752E" w:rsidRPr="00083659" w:rsidRDefault="00F1752E" w:rsidP="00F1752E">
            <w:pPr>
              <w:contextualSpacing w:val="0"/>
              <w:rPr>
                <w:b/>
                <w:color w:val="auto"/>
              </w:rPr>
            </w:pPr>
            <w:r>
              <w:rPr>
                <w:b/>
                <w:color w:val="auto"/>
              </w:rPr>
              <w:t>Hard Noggin</w:t>
            </w:r>
          </w:p>
          <w:p w:rsidR="00F1752E" w:rsidRDefault="00F1752E" w:rsidP="00FE3539">
            <w:pPr>
              <w:contextualSpacing w:val="0"/>
            </w:pPr>
            <w:r>
              <w:t>• Stun resistance reduced from -15% to -10%.</w:t>
            </w:r>
          </w:p>
          <w:p w:rsidR="00767895" w:rsidRPr="00083659" w:rsidRDefault="00767895" w:rsidP="00767895">
            <w:pPr>
              <w:contextualSpacing w:val="0"/>
              <w:rPr>
                <w:b/>
                <w:color w:val="auto"/>
              </w:rPr>
            </w:pPr>
            <w:r>
              <w:rPr>
                <w:b/>
                <w:color w:val="auto"/>
              </w:rPr>
              <w:t>Healer’s Gift</w:t>
            </w:r>
          </w:p>
          <w:p w:rsidR="00767895" w:rsidRDefault="00767895" w:rsidP="00FE3539">
            <w:pPr>
              <w:contextualSpacing w:val="0"/>
            </w:pPr>
            <w:r>
              <w:t>• Healin</w:t>
            </w:r>
            <w:r w:rsidR="00144478">
              <w:t>g skills while</w:t>
            </w:r>
            <w:r>
              <w:t xml:space="preserve"> camping increased from +20% to +30%. </w:t>
            </w:r>
          </w:p>
          <w:p w:rsidR="00CF1B9B" w:rsidRPr="00083659" w:rsidRDefault="00CF1B9B" w:rsidP="00CF1B9B">
            <w:pPr>
              <w:contextualSpacing w:val="0"/>
              <w:rPr>
                <w:b/>
                <w:color w:val="auto"/>
              </w:rPr>
            </w:pPr>
            <w:r>
              <w:rPr>
                <w:b/>
                <w:color w:val="auto"/>
              </w:rPr>
              <w:t>Human Hater</w:t>
            </w:r>
          </w:p>
          <w:p w:rsidR="00CF1B9B" w:rsidRDefault="00CF1B9B" w:rsidP="00FE3539">
            <w:pPr>
              <w:contextualSpacing w:val="0"/>
            </w:pPr>
            <w:r>
              <w:t xml:space="preserve">• Stress received reduced from -15% to -10%. </w:t>
            </w:r>
          </w:p>
          <w:p w:rsidR="00CF1B9B" w:rsidRPr="00083659" w:rsidRDefault="00CF1B9B" w:rsidP="00CF1B9B">
            <w:pPr>
              <w:contextualSpacing w:val="0"/>
              <w:rPr>
                <w:b/>
                <w:color w:val="auto"/>
              </w:rPr>
            </w:pPr>
            <w:r>
              <w:rPr>
                <w:b/>
                <w:color w:val="auto"/>
              </w:rPr>
              <w:t>Human Slayer</w:t>
            </w:r>
          </w:p>
          <w:p w:rsidR="00CF1B9B" w:rsidRDefault="00CF1B9B" w:rsidP="00FE3539">
            <w:pPr>
              <w:contextualSpacing w:val="0"/>
            </w:pPr>
            <w:r>
              <w:t>• Accuracy reduced from +10 to +8.</w:t>
            </w:r>
          </w:p>
          <w:p w:rsidR="00A0770F" w:rsidRPr="00083659" w:rsidRDefault="00A0770F" w:rsidP="00A0770F">
            <w:pPr>
              <w:contextualSpacing w:val="0"/>
              <w:rPr>
                <w:b/>
                <w:color w:val="auto"/>
              </w:rPr>
            </w:pPr>
            <w:r>
              <w:rPr>
                <w:b/>
                <w:color w:val="auto"/>
              </w:rPr>
              <w:t>Irrepressible</w:t>
            </w:r>
          </w:p>
          <w:p w:rsidR="00A0770F" w:rsidRDefault="00A0770F" w:rsidP="00FE3539">
            <w:pPr>
              <w:contextualSpacing w:val="0"/>
            </w:pPr>
            <w:r>
              <w:lastRenderedPageBreak/>
              <w:t>• Virtue chance i</w:t>
            </w:r>
            <w:r w:rsidR="003D56A4">
              <w:t>ncreased</w:t>
            </w:r>
            <w:r>
              <w:t xml:space="preserve"> from +5% to +8%. </w:t>
            </w:r>
          </w:p>
          <w:p w:rsidR="00C2661E" w:rsidRPr="00083659" w:rsidRDefault="00C2661E" w:rsidP="00C2661E">
            <w:pPr>
              <w:contextualSpacing w:val="0"/>
              <w:rPr>
                <w:b/>
                <w:color w:val="auto"/>
              </w:rPr>
            </w:pPr>
            <w:r>
              <w:rPr>
                <w:b/>
                <w:color w:val="auto"/>
              </w:rPr>
              <w:t>Last Gasp</w:t>
            </w:r>
          </w:p>
          <w:p w:rsidR="00C2661E" w:rsidRDefault="00C2661E" w:rsidP="00FE3539">
            <w:pPr>
              <w:contextualSpacing w:val="0"/>
            </w:pPr>
            <w:r>
              <w:t>• Speed improved from +1 to +2.</w:t>
            </w:r>
          </w:p>
          <w:p w:rsidR="00FE3539" w:rsidRPr="00083659" w:rsidRDefault="00FE3539" w:rsidP="00FE3539">
            <w:pPr>
              <w:contextualSpacing w:val="0"/>
              <w:rPr>
                <w:b/>
                <w:color w:val="auto"/>
              </w:rPr>
            </w:pPr>
            <w:r>
              <w:rPr>
                <w:b/>
                <w:color w:val="auto"/>
              </w:rPr>
              <w:t>Lazy Eye</w:t>
            </w:r>
          </w:p>
          <w:p w:rsidR="00FE3539" w:rsidRDefault="00FE3539" w:rsidP="00FE3539">
            <w:pPr>
              <w:contextualSpacing w:val="0"/>
            </w:pPr>
            <w:r>
              <w:t>• Ranged accuracy increased from -5 to -6.</w:t>
            </w:r>
          </w:p>
          <w:p w:rsidR="00767895" w:rsidRPr="00083659" w:rsidRDefault="00767895" w:rsidP="00767895">
            <w:pPr>
              <w:contextualSpacing w:val="0"/>
              <w:rPr>
                <w:b/>
                <w:color w:val="auto"/>
              </w:rPr>
            </w:pPr>
            <w:r>
              <w:rPr>
                <w:b/>
                <w:color w:val="auto"/>
              </w:rPr>
              <w:t>Meditator</w:t>
            </w:r>
          </w:p>
          <w:p w:rsidR="00767895" w:rsidRDefault="00767895" w:rsidP="00FE3539">
            <w:pPr>
              <w:contextualSpacing w:val="0"/>
            </w:pPr>
            <w:r>
              <w:t xml:space="preserve">• No longer </w:t>
            </w:r>
            <w:r w:rsidR="00144478">
              <w:t>provides bonus stress healing while camping (now only applies to meditating).</w:t>
            </w:r>
            <w:r>
              <w:t xml:space="preserve"> </w:t>
            </w:r>
          </w:p>
          <w:p w:rsidR="00A0770F" w:rsidRPr="00083659" w:rsidRDefault="00A0770F" w:rsidP="00A0770F">
            <w:pPr>
              <w:contextualSpacing w:val="0"/>
              <w:rPr>
                <w:b/>
                <w:color w:val="auto"/>
              </w:rPr>
            </w:pPr>
            <w:r>
              <w:rPr>
                <w:b/>
                <w:color w:val="auto"/>
              </w:rPr>
              <w:t>Mercurial</w:t>
            </w:r>
          </w:p>
          <w:p w:rsidR="00A0770F" w:rsidRDefault="00A0770F" w:rsidP="00FE3539">
            <w:pPr>
              <w:contextualSpacing w:val="0"/>
            </w:pPr>
            <w:r>
              <w:t xml:space="preserve">• Virtue chance increased from -5% to -8%. </w:t>
            </w:r>
          </w:p>
          <w:p w:rsidR="00FE3539" w:rsidRPr="00083659" w:rsidRDefault="00FE3539" w:rsidP="00FE3539">
            <w:pPr>
              <w:contextualSpacing w:val="0"/>
              <w:rPr>
                <w:b/>
                <w:color w:val="auto"/>
              </w:rPr>
            </w:pPr>
            <w:r>
              <w:rPr>
                <w:b/>
                <w:color w:val="auto"/>
              </w:rPr>
              <w:t>Natural Eye</w:t>
            </w:r>
          </w:p>
          <w:p w:rsidR="00FE3539" w:rsidRDefault="00FE3539" w:rsidP="00FE3539">
            <w:pPr>
              <w:contextualSpacing w:val="0"/>
            </w:pPr>
            <w:r>
              <w:t xml:space="preserve">• Ranged accuracy improved from +5 to +6. </w:t>
            </w:r>
          </w:p>
          <w:p w:rsidR="00F1752E" w:rsidRPr="00083659" w:rsidRDefault="00F1752E" w:rsidP="00F1752E">
            <w:pPr>
              <w:contextualSpacing w:val="0"/>
              <w:rPr>
                <w:b/>
                <w:color w:val="auto"/>
              </w:rPr>
            </w:pPr>
            <w:r>
              <w:rPr>
                <w:b/>
                <w:color w:val="auto"/>
              </w:rPr>
              <w:t>Phengophobia</w:t>
            </w:r>
          </w:p>
          <w:p w:rsidR="00F1752E" w:rsidRDefault="00F1752E" w:rsidP="00FE3539">
            <w:pPr>
              <w:contextualSpacing w:val="0"/>
            </w:pPr>
            <w:r>
              <w:t>• Stress reduced from +20% to +15%.</w:t>
            </w:r>
          </w:p>
          <w:p w:rsidR="00F1752E" w:rsidRPr="00083659" w:rsidRDefault="00F1752E" w:rsidP="00F1752E">
            <w:pPr>
              <w:contextualSpacing w:val="0"/>
              <w:rPr>
                <w:b/>
                <w:color w:val="auto"/>
              </w:rPr>
            </w:pPr>
            <w:r>
              <w:rPr>
                <w:b/>
                <w:color w:val="auto"/>
              </w:rPr>
              <w:t>Photomania</w:t>
            </w:r>
          </w:p>
          <w:p w:rsidR="00F1752E" w:rsidRDefault="00F1752E" w:rsidP="00FE3539">
            <w:pPr>
              <w:contextualSpacing w:val="0"/>
            </w:pPr>
            <w:r>
              <w:t>• Stress reduced from -20% to -15%.</w:t>
            </w:r>
          </w:p>
          <w:p w:rsidR="00FE3539" w:rsidRPr="00083659" w:rsidRDefault="00FE3539" w:rsidP="00FE3539">
            <w:pPr>
              <w:contextualSpacing w:val="0"/>
              <w:rPr>
                <w:b/>
                <w:color w:val="auto"/>
              </w:rPr>
            </w:pPr>
            <w:r>
              <w:rPr>
                <w:b/>
                <w:color w:val="auto"/>
              </w:rPr>
              <w:t>Quick Reflexes</w:t>
            </w:r>
          </w:p>
          <w:p w:rsidR="00FE3539" w:rsidRDefault="00FE3539" w:rsidP="00FE3539">
            <w:pPr>
              <w:contextualSpacing w:val="0"/>
            </w:pPr>
            <w:r>
              <w:t xml:space="preserve">• Speed reduced from +2 to +1. </w:t>
            </w:r>
          </w:p>
          <w:p w:rsidR="003D56A4" w:rsidRPr="00083659" w:rsidRDefault="003D56A4" w:rsidP="003D56A4">
            <w:pPr>
              <w:contextualSpacing w:val="0"/>
              <w:rPr>
                <w:b/>
                <w:color w:val="auto"/>
              </w:rPr>
            </w:pPr>
            <w:r>
              <w:rPr>
                <w:b/>
                <w:color w:val="auto"/>
              </w:rPr>
              <w:t>Quickdraw</w:t>
            </w:r>
          </w:p>
          <w:p w:rsidR="003D56A4" w:rsidRDefault="003D56A4" w:rsidP="00FE3539">
            <w:pPr>
              <w:contextualSpacing w:val="0"/>
            </w:pPr>
            <w:r>
              <w:t xml:space="preserve">• Also provides +3% critical chance. </w:t>
            </w:r>
          </w:p>
          <w:p w:rsidR="003D56A4" w:rsidRPr="00083659" w:rsidRDefault="003D56A4" w:rsidP="003D56A4">
            <w:pPr>
              <w:contextualSpacing w:val="0"/>
              <w:rPr>
                <w:b/>
                <w:color w:val="auto"/>
              </w:rPr>
            </w:pPr>
            <w:r>
              <w:rPr>
                <w:b/>
                <w:color w:val="auto"/>
              </w:rPr>
              <w:t>Resilient</w:t>
            </w:r>
          </w:p>
          <w:p w:rsidR="003D56A4" w:rsidRDefault="003D56A4" w:rsidP="00FE3539">
            <w:pPr>
              <w:contextualSpacing w:val="0"/>
            </w:pPr>
            <w:r>
              <w:t xml:space="preserve">• Stress healing received increased </w:t>
            </w:r>
            <w:r w:rsidR="00EC2A47">
              <w:t>from +10% to +15%.</w:t>
            </w:r>
          </w:p>
          <w:p w:rsidR="00A73C7C" w:rsidRPr="00083659" w:rsidRDefault="00A73C7C" w:rsidP="00A73C7C">
            <w:pPr>
              <w:contextualSpacing w:val="0"/>
              <w:rPr>
                <w:b/>
                <w:color w:val="auto"/>
              </w:rPr>
            </w:pPr>
            <w:r>
              <w:rPr>
                <w:b/>
                <w:color w:val="auto"/>
              </w:rPr>
              <w:t>Ruins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Ruins Scrounger</w:t>
            </w:r>
          </w:p>
          <w:p w:rsidR="00D16C49" w:rsidRDefault="00D16C49" w:rsidP="00FE3539">
            <w:pPr>
              <w:contextualSpacing w:val="0"/>
            </w:pPr>
            <w:r>
              <w:t>• Removed from the game (see Ruins Explorer)</w:t>
            </w:r>
          </w:p>
          <w:p w:rsidR="00EC2A47" w:rsidRPr="00083659" w:rsidRDefault="00EC2A47" w:rsidP="00EC2A47">
            <w:pPr>
              <w:contextualSpacing w:val="0"/>
              <w:rPr>
                <w:b/>
                <w:color w:val="auto"/>
              </w:rPr>
            </w:pPr>
            <w:r>
              <w:rPr>
                <w:b/>
                <w:color w:val="auto"/>
              </w:rPr>
              <w:t>Ruminator</w:t>
            </w:r>
          </w:p>
          <w:p w:rsidR="00EC2A47" w:rsidRDefault="00EC2A47" w:rsidP="00FE3539">
            <w:pPr>
              <w:contextualSpacing w:val="0"/>
            </w:pPr>
            <w:r>
              <w:t>• Stress healing received increased from -10% to -15%</w:t>
            </w:r>
          </w:p>
          <w:p w:rsidR="00A73C7C" w:rsidRPr="00083659" w:rsidRDefault="00A73C7C" w:rsidP="00A73C7C">
            <w:pPr>
              <w:contextualSpacing w:val="0"/>
              <w:rPr>
                <w:b/>
                <w:color w:val="auto"/>
              </w:rPr>
            </w:pPr>
            <w:r>
              <w:rPr>
                <w:b/>
                <w:color w:val="auto"/>
              </w:rPr>
              <w:t>Satanophobia</w:t>
            </w:r>
          </w:p>
          <w:p w:rsidR="00A73C7C" w:rsidRDefault="00A73C7C" w:rsidP="00FE3539">
            <w:pPr>
              <w:contextualSpacing w:val="0"/>
            </w:pPr>
            <w:r>
              <w:t>• Additional stress gained increased from +20% to +25%</w:t>
            </w:r>
          </w:p>
          <w:p w:rsidR="00FE3539" w:rsidRPr="00083659" w:rsidRDefault="00FE3539" w:rsidP="00FE3539">
            <w:pPr>
              <w:contextualSpacing w:val="0"/>
              <w:rPr>
                <w:b/>
                <w:color w:val="auto"/>
              </w:rPr>
            </w:pPr>
            <w:r>
              <w:rPr>
                <w:b/>
                <w:color w:val="auto"/>
              </w:rPr>
              <w:t>Scattering</w:t>
            </w:r>
          </w:p>
          <w:p w:rsidR="00C2661E" w:rsidRDefault="00FE3539" w:rsidP="00FE3539">
            <w:pPr>
              <w:contextualSpacing w:val="0"/>
            </w:pPr>
            <w:r>
              <w:t>• Ranged damage increased from -5% to -10%.</w:t>
            </w:r>
          </w:p>
          <w:p w:rsidR="00C2661E" w:rsidRPr="00083659" w:rsidRDefault="00C2661E" w:rsidP="00C2661E">
            <w:pPr>
              <w:contextualSpacing w:val="0"/>
              <w:rPr>
                <w:b/>
                <w:color w:val="auto"/>
              </w:rPr>
            </w:pPr>
            <w:r>
              <w:rPr>
                <w:b/>
                <w:color w:val="auto"/>
              </w:rPr>
              <w:t>Second Wind</w:t>
            </w:r>
          </w:p>
          <w:p w:rsidR="00FE3539" w:rsidRDefault="00C2661E" w:rsidP="00FE3539">
            <w:pPr>
              <w:contextualSpacing w:val="0"/>
            </w:pPr>
            <w:r>
              <w:t>• Damage improved from +10% to +20%.</w:t>
            </w:r>
            <w:r w:rsidR="00FE3539">
              <w:t xml:space="preserve"> </w:t>
            </w:r>
          </w:p>
          <w:p w:rsidR="00F1752E" w:rsidRPr="00083659" w:rsidRDefault="00F1752E" w:rsidP="00F1752E">
            <w:pPr>
              <w:contextualSpacing w:val="0"/>
              <w:rPr>
                <w:b/>
                <w:color w:val="auto"/>
              </w:rPr>
            </w:pPr>
            <w:r>
              <w:rPr>
                <w:b/>
                <w:color w:val="auto"/>
              </w:rPr>
              <w:t>Sickly</w:t>
            </w:r>
          </w:p>
          <w:p w:rsidR="00F1752E" w:rsidRDefault="00F1752E" w:rsidP="00FE3539">
            <w:pPr>
              <w:contextualSpacing w:val="0"/>
            </w:pPr>
            <w:r>
              <w:t>• Disease resistance increased from -10% to -15%.</w:t>
            </w:r>
          </w:p>
          <w:p w:rsidR="003D56A4" w:rsidRPr="00083659" w:rsidRDefault="003D56A4" w:rsidP="003D56A4">
            <w:pPr>
              <w:contextualSpacing w:val="0"/>
              <w:rPr>
                <w:b/>
                <w:color w:val="auto"/>
              </w:rPr>
            </w:pPr>
            <w:r>
              <w:rPr>
                <w:b/>
                <w:color w:val="auto"/>
              </w:rPr>
              <w:t>Slowdraw</w:t>
            </w:r>
          </w:p>
          <w:p w:rsidR="003D56A4" w:rsidRDefault="003D56A4" w:rsidP="00FE3539">
            <w:pPr>
              <w:contextualSpacing w:val="0"/>
            </w:pPr>
            <w:r>
              <w:t xml:space="preserve">• Also provides -3% critical chance. </w:t>
            </w:r>
          </w:p>
          <w:p w:rsidR="00EC2A47" w:rsidRPr="00083659" w:rsidRDefault="00EC2A47" w:rsidP="00EC2A47">
            <w:pPr>
              <w:contextualSpacing w:val="0"/>
              <w:rPr>
                <w:b/>
                <w:color w:val="auto"/>
              </w:rPr>
            </w:pPr>
            <w:r>
              <w:rPr>
                <w:b/>
                <w:color w:val="auto"/>
              </w:rPr>
              <w:t>Soft</w:t>
            </w:r>
          </w:p>
          <w:p w:rsidR="00EC2A47" w:rsidRDefault="00EC2A47" w:rsidP="00FE3539">
            <w:pPr>
              <w:contextualSpacing w:val="0"/>
            </w:pPr>
            <w:r>
              <w:t>• Also reduces protection by -10%.</w:t>
            </w:r>
          </w:p>
          <w:p w:rsidR="00767895" w:rsidRPr="00083659" w:rsidRDefault="00767895" w:rsidP="00767895">
            <w:pPr>
              <w:contextualSpacing w:val="0"/>
              <w:rPr>
                <w:b/>
                <w:color w:val="auto"/>
              </w:rPr>
            </w:pPr>
            <w:r>
              <w:rPr>
                <w:b/>
                <w:color w:val="auto"/>
              </w:rPr>
              <w:t>Stout</w:t>
            </w:r>
          </w:p>
          <w:p w:rsidR="00767895" w:rsidRDefault="00767895" w:rsidP="00FE3539">
            <w:pPr>
              <w:contextualSpacing w:val="0"/>
            </w:pPr>
            <w:r>
              <w:t xml:space="preserve">• Now increases stress healing skills while camping by +20%, rather than healing skills +10%. </w:t>
            </w:r>
          </w:p>
          <w:p w:rsidR="00FE3539" w:rsidRPr="00083659" w:rsidRDefault="00FE3539" w:rsidP="00FE3539">
            <w:pPr>
              <w:contextualSpacing w:val="0"/>
              <w:rPr>
                <w:b/>
                <w:color w:val="auto"/>
              </w:rPr>
            </w:pPr>
            <w:r>
              <w:rPr>
                <w:b/>
                <w:color w:val="auto"/>
              </w:rPr>
              <w:t>Torn Rotator</w:t>
            </w:r>
          </w:p>
          <w:p w:rsidR="00FE3539" w:rsidRDefault="00FE3539" w:rsidP="00FE3539">
            <w:pPr>
              <w:contextualSpacing w:val="0"/>
            </w:pPr>
            <w:r>
              <w:t xml:space="preserve">• Melee damage increased from -5% to -10%. </w:t>
            </w:r>
          </w:p>
          <w:p w:rsidR="00C2661E" w:rsidRPr="00083659" w:rsidRDefault="00C2661E" w:rsidP="00C2661E">
            <w:pPr>
              <w:contextualSpacing w:val="0"/>
              <w:rPr>
                <w:b/>
                <w:color w:val="auto"/>
              </w:rPr>
            </w:pPr>
            <w:r>
              <w:rPr>
                <w:b/>
                <w:color w:val="auto"/>
              </w:rPr>
              <w:t>Tuckered Out</w:t>
            </w:r>
          </w:p>
          <w:p w:rsidR="00C2661E" w:rsidRDefault="00C2661E" w:rsidP="00FE3539">
            <w:pPr>
              <w:contextualSpacing w:val="0"/>
            </w:pPr>
            <w:r>
              <w:t>• Damage increased from -10% to -20%.</w:t>
            </w:r>
          </w:p>
          <w:p w:rsidR="00CF1B9B" w:rsidRPr="00083659" w:rsidRDefault="00CF1B9B" w:rsidP="00CF1B9B">
            <w:pPr>
              <w:contextualSpacing w:val="0"/>
              <w:rPr>
                <w:b/>
                <w:color w:val="auto"/>
              </w:rPr>
            </w:pPr>
            <w:r>
              <w:rPr>
                <w:b/>
                <w:color w:val="auto"/>
              </w:rPr>
              <w:t>Unholy Hater</w:t>
            </w:r>
          </w:p>
          <w:p w:rsidR="00CF1B9B" w:rsidRDefault="00CF1B9B" w:rsidP="00FE3539">
            <w:pPr>
              <w:contextualSpacing w:val="0"/>
            </w:pPr>
            <w:r>
              <w:t>• Stress received reduced from -15% to -10%.</w:t>
            </w:r>
          </w:p>
          <w:p w:rsidR="00CF1B9B" w:rsidRPr="00083659" w:rsidRDefault="00CF1B9B" w:rsidP="00CF1B9B">
            <w:pPr>
              <w:contextualSpacing w:val="0"/>
              <w:rPr>
                <w:b/>
                <w:color w:val="auto"/>
              </w:rPr>
            </w:pPr>
            <w:r>
              <w:rPr>
                <w:b/>
                <w:color w:val="auto"/>
              </w:rPr>
              <w:t>Unholy Slayer</w:t>
            </w:r>
          </w:p>
          <w:p w:rsidR="00CF1B9B" w:rsidRDefault="00CF1B9B" w:rsidP="00FE3539">
            <w:pPr>
              <w:contextualSpacing w:val="0"/>
            </w:pPr>
            <w:r>
              <w:t>• Accuracy reduced from +10 to +8.</w:t>
            </w:r>
          </w:p>
          <w:p w:rsidR="00F1752E" w:rsidRPr="00083659" w:rsidRDefault="00F1752E" w:rsidP="00F1752E">
            <w:pPr>
              <w:contextualSpacing w:val="0"/>
              <w:rPr>
                <w:b/>
                <w:color w:val="auto"/>
              </w:rPr>
            </w:pPr>
            <w:r>
              <w:rPr>
                <w:b/>
                <w:color w:val="auto"/>
              </w:rPr>
              <w:t>Unyielding</w:t>
            </w:r>
          </w:p>
          <w:p w:rsidR="00F1752E" w:rsidRDefault="00F1752E" w:rsidP="00FE3539">
            <w:pPr>
              <w:contextualSpacing w:val="0"/>
            </w:pPr>
            <w:r>
              <w:t>• Death resistance reduced from +10% to +</w:t>
            </w:r>
            <w:r w:rsidR="00EC2A47">
              <w:t>6</w:t>
            </w:r>
            <w:r>
              <w:t>%.</w:t>
            </w:r>
          </w:p>
          <w:p w:rsidR="00A73C7C" w:rsidRPr="00083659" w:rsidRDefault="00A73C7C" w:rsidP="00A73C7C">
            <w:pPr>
              <w:contextualSpacing w:val="0"/>
              <w:rPr>
                <w:b/>
                <w:color w:val="auto"/>
              </w:rPr>
            </w:pPr>
            <w:r>
              <w:rPr>
                <w:b/>
                <w:color w:val="auto"/>
              </w:rPr>
              <w:lastRenderedPageBreak/>
              <w:t>Warrens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Warrens Scrounger</w:t>
            </w:r>
          </w:p>
          <w:p w:rsidR="00D16C49" w:rsidRDefault="00D16C49" w:rsidP="00FE3539">
            <w:pPr>
              <w:contextualSpacing w:val="0"/>
            </w:pPr>
            <w:r>
              <w:t>• Removed from the game (see Warrens Explorer)</w:t>
            </w:r>
          </w:p>
          <w:p w:rsidR="00F1752E" w:rsidRPr="00083659" w:rsidRDefault="00F1752E" w:rsidP="00F1752E">
            <w:pPr>
              <w:contextualSpacing w:val="0"/>
              <w:rPr>
                <w:b/>
                <w:color w:val="auto"/>
              </w:rPr>
            </w:pPr>
            <w:r>
              <w:rPr>
                <w:b/>
                <w:color w:val="auto"/>
              </w:rPr>
              <w:t>Weak Grip on Life</w:t>
            </w:r>
          </w:p>
          <w:p w:rsidR="00F1752E" w:rsidRDefault="00F1752E" w:rsidP="00FE3539">
            <w:pPr>
              <w:contextualSpacing w:val="0"/>
            </w:pPr>
            <w:r>
              <w:t>• Death resistance reduced from -10% to -</w:t>
            </w:r>
            <w:r w:rsidR="00EC2A47">
              <w:t>6</w:t>
            </w:r>
            <w:r>
              <w:t>%.</w:t>
            </w:r>
          </w:p>
          <w:p w:rsidR="00A73C7C" w:rsidRPr="00083659" w:rsidRDefault="00A73C7C" w:rsidP="00A73C7C">
            <w:pPr>
              <w:contextualSpacing w:val="0"/>
              <w:rPr>
                <w:b/>
                <w:color w:val="auto"/>
              </w:rPr>
            </w:pPr>
            <w:r>
              <w:rPr>
                <w:b/>
                <w:color w:val="auto"/>
              </w:rPr>
              <w:t>Weald Explorer</w:t>
            </w:r>
          </w:p>
          <w:p w:rsidR="00A73C7C" w:rsidRDefault="00A73C7C" w:rsidP="00FE3539">
            <w:pPr>
              <w:contextualSpacing w:val="0"/>
            </w:pPr>
            <w:r>
              <w:t>• Scouting chance reduced from +20% to +15%.</w:t>
            </w:r>
          </w:p>
          <w:p w:rsidR="00D16C49" w:rsidRPr="00083659" w:rsidRDefault="00D16C49" w:rsidP="00D16C49">
            <w:pPr>
              <w:contextualSpacing w:val="0"/>
              <w:rPr>
                <w:b/>
                <w:color w:val="auto"/>
              </w:rPr>
            </w:pPr>
            <w:r>
              <w:rPr>
                <w:b/>
                <w:color w:val="auto"/>
              </w:rPr>
              <w:t>Weald Scrounger</w:t>
            </w:r>
          </w:p>
          <w:p w:rsidR="00D16C49" w:rsidRDefault="00D16C49" w:rsidP="00FE3539">
            <w:pPr>
              <w:contextualSpacing w:val="0"/>
            </w:pPr>
            <w:r>
              <w:t>• Removed from the game (see Weald Explorer)</w:t>
            </w:r>
          </w:p>
          <w:p w:rsidR="00FE3539" w:rsidRPr="00083659" w:rsidRDefault="00FE3539" w:rsidP="00FE3539">
            <w:pPr>
              <w:contextualSpacing w:val="0"/>
              <w:rPr>
                <w:b/>
                <w:color w:val="auto"/>
              </w:rPr>
            </w:pPr>
            <w:r>
              <w:rPr>
                <w:b/>
                <w:color w:val="auto"/>
              </w:rPr>
              <w:t>Weapon Haggler</w:t>
            </w:r>
          </w:p>
          <w:p w:rsidR="00FE3539" w:rsidRDefault="00FE3539" w:rsidP="00FE3539">
            <w:pPr>
              <w:contextualSpacing w:val="0"/>
            </w:pPr>
            <w:r>
              <w:t>• Removed from the game and replaced by “Haggler” (see New Quirks).</w:t>
            </w:r>
          </w:p>
          <w:p w:rsidR="00C2661E" w:rsidRPr="00083659" w:rsidRDefault="00C2661E" w:rsidP="00C2661E">
            <w:pPr>
              <w:contextualSpacing w:val="0"/>
              <w:rPr>
                <w:b/>
                <w:color w:val="auto"/>
              </w:rPr>
            </w:pPr>
            <w:r>
              <w:rPr>
                <w:b/>
                <w:color w:val="auto"/>
              </w:rPr>
              <w:t>Winded</w:t>
            </w:r>
          </w:p>
          <w:p w:rsidR="00C2661E" w:rsidRDefault="00C2661E" w:rsidP="00C2661E">
            <w:pPr>
              <w:contextualSpacing w:val="0"/>
            </w:pPr>
            <w:r>
              <w:t>• Speed increased from -1 to -2.</w:t>
            </w:r>
          </w:p>
          <w:p w:rsidR="00A73C7C" w:rsidRPr="00083659" w:rsidRDefault="00A73C7C" w:rsidP="00A73C7C">
            <w:pPr>
              <w:contextualSpacing w:val="0"/>
              <w:rPr>
                <w:b/>
                <w:color w:val="auto"/>
              </w:rPr>
            </w:pPr>
            <w:r>
              <w:rPr>
                <w:b/>
                <w:color w:val="auto"/>
              </w:rPr>
              <w:t>Zoophobia</w:t>
            </w:r>
          </w:p>
          <w:p w:rsidR="00A73C7C" w:rsidRDefault="00A73C7C" w:rsidP="00C2661E">
            <w:pPr>
              <w:contextualSpacing w:val="0"/>
            </w:pPr>
            <w:r>
              <w:t>• Additional stress gained increased from +20% to +25%</w:t>
            </w:r>
          </w:p>
          <w:p w:rsidR="00FE3539" w:rsidRDefault="00FE3539" w:rsidP="00FE3539">
            <w:pPr>
              <w:contextualSpacing w:val="0"/>
            </w:pPr>
          </w:p>
          <w:p w:rsidR="00FE3539" w:rsidRPr="002E6DDA" w:rsidRDefault="00FE3539" w:rsidP="00FE3539">
            <w:pPr>
              <w:pStyle w:val="Heading2"/>
              <w:contextualSpacing w:val="0"/>
              <w:outlineLvl w:val="1"/>
              <w:rPr>
                <w:color w:val="841727" w:themeColor="accent3" w:themeShade="BF"/>
              </w:rPr>
            </w:pPr>
            <w:r>
              <w:rPr>
                <w:color w:val="841727" w:themeColor="accent3" w:themeShade="BF"/>
              </w:rPr>
              <w:t>New Quirks</w:t>
            </w:r>
          </w:p>
          <w:p w:rsidR="00477B3F" w:rsidRPr="00083659" w:rsidRDefault="00477B3F" w:rsidP="00477B3F">
            <w:pPr>
              <w:contextualSpacing w:val="0"/>
              <w:rPr>
                <w:b/>
                <w:color w:val="auto"/>
              </w:rPr>
            </w:pPr>
            <w:r>
              <w:rPr>
                <w:b/>
                <w:color w:val="auto"/>
              </w:rPr>
              <w:t>Bad Elbows</w:t>
            </w:r>
          </w:p>
          <w:p w:rsidR="00477B3F" w:rsidRPr="00477B3F" w:rsidRDefault="00477B3F" w:rsidP="00D16C49">
            <w:pPr>
              <w:contextualSpacing w:val="0"/>
            </w:pPr>
            <w:r>
              <w:t>• Melee accuracy -6.</w:t>
            </w:r>
          </w:p>
          <w:p w:rsidR="00D16C49" w:rsidRPr="00083659" w:rsidRDefault="00D16C49" w:rsidP="00D16C49">
            <w:pPr>
              <w:contextualSpacing w:val="0"/>
              <w:rPr>
                <w:b/>
                <w:color w:val="auto"/>
              </w:rPr>
            </w:pPr>
            <w:r>
              <w:rPr>
                <w:b/>
                <w:color w:val="auto"/>
              </w:rPr>
              <w:t>Blood Seeker</w:t>
            </w:r>
          </w:p>
          <w:p w:rsidR="00D16C49" w:rsidRPr="00D16C49" w:rsidRDefault="00D16C49" w:rsidP="002D3781">
            <w:pPr>
              <w:contextualSpacing w:val="0"/>
            </w:pPr>
            <w:r>
              <w:t xml:space="preserve">• Critical chance +4% vs. </w:t>
            </w:r>
            <w:r w:rsidR="00CF1B9B">
              <w:t>b</w:t>
            </w:r>
            <w:r>
              <w:t xml:space="preserve">leeding. </w:t>
            </w:r>
          </w:p>
          <w:p w:rsidR="002D3781" w:rsidRPr="00083659" w:rsidRDefault="002D3781" w:rsidP="002D3781">
            <w:pPr>
              <w:contextualSpacing w:val="0"/>
              <w:rPr>
                <w:b/>
                <w:color w:val="auto"/>
              </w:rPr>
            </w:pPr>
            <w:r>
              <w:rPr>
                <w:b/>
                <w:color w:val="auto"/>
              </w:rPr>
              <w:t>Bloodsuckers Hater</w:t>
            </w:r>
          </w:p>
          <w:p w:rsidR="002D3781" w:rsidRDefault="002D3781" w:rsidP="001A68A5">
            <w:pPr>
              <w:contextualSpacing w:val="0"/>
            </w:pPr>
            <w:r>
              <w:t>• Damage +15% and Stress -1</w:t>
            </w:r>
            <w:r w:rsidR="00CF1B9B">
              <w:t>0</w:t>
            </w:r>
            <w:r>
              <w:t xml:space="preserve">% vs. Bloodsuckers. </w:t>
            </w:r>
          </w:p>
          <w:p w:rsidR="002D3781" w:rsidRPr="00083659" w:rsidRDefault="002D3781" w:rsidP="002D3781">
            <w:pPr>
              <w:contextualSpacing w:val="0"/>
              <w:rPr>
                <w:b/>
                <w:color w:val="auto"/>
              </w:rPr>
            </w:pPr>
            <w:r>
              <w:rPr>
                <w:b/>
                <w:color w:val="auto"/>
              </w:rPr>
              <w:t>Bloodsuckers Slayer</w:t>
            </w:r>
          </w:p>
          <w:p w:rsidR="002D3781" w:rsidRDefault="002D3781" w:rsidP="001A68A5">
            <w:pPr>
              <w:contextualSpacing w:val="0"/>
            </w:pPr>
            <w:r>
              <w:t>• Accuracy +</w:t>
            </w:r>
            <w:r w:rsidR="00CF1B9B">
              <w:t>8</w:t>
            </w:r>
            <w:r>
              <w:t xml:space="preserve"> and Critical chance +3% vs. Bloodsuckers. </w:t>
            </w:r>
          </w:p>
          <w:p w:rsidR="00CF1B9B" w:rsidRPr="00083659" w:rsidRDefault="00CF1B9B" w:rsidP="00CF1B9B">
            <w:pPr>
              <w:contextualSpacing w:val="0"/>
              <w:rPr>
                <w:b/>
                <w:color w:val="auto"/>
              </w:rPr>
            </w:pPr>
            <w:r>
              <w:rPr>
                <w:b/>
                <w:color w:val="auto"/>
              </w:rPr>
              <w:t>Bullseye</w:t>
            </w:r>
          </w:p>
          <w:p w:rsidR="00CF1B9B" w:rsidRPr="002D3781" w:rsidRDefault="00CF1B9B" w:rsidP="001A68A5">
            <w:pPr>
              <w:contextualSpacing w:val="0"/>
            </w:pPr>
            <w:r>
              <w:t>• Accuracy +10 vs. marked.</w:t>
            </w:r>
          </w:p>
          <w:p w:rsidR="00D16C49" w:rsidRPr="00083659" w:rsidRDefault="00D16C49" w:rsidP="00D16C49">
            <w:pPr>
              <w:contextualSpacing w:val="0"/>
              <w:rPr>
                <w:b/>
                <w:color w:val="auto"/>
              </w:rPr>
            </w:pPr>
            <w:r>
              <w:rPr>
                <w:b/>
                <w:color w:val="auto"/>
              </w:rPr>
              <w:t>Butter Fingers</w:t>
            </w:r>
          </w:p>
          <w:p w:rsidR="00D16C49" w:rsidRDefault="00D16C49" w:rsidP="001A68A5">
            <w:pPr>
              <w:contextualSpacing w:val="0"/>
            </w:pPr>
            <w:r>
              <w:t>• Trap disarm -15%.</w:t>
            </w:r>
          </w:p>
          <w:p w:rsidR="00D16C49" w:rsidRPr="00083659" w:rsidRDefault="00D16C49" w:rsidP="00D16C49">
            <w:pPr>
              <w:contextualSpacing w:val="0"/>
              <w:rPr>
                <w:b/>
                <w:color w:val="auto"/>
              </w:rPr>
            </w:pPr>
            <w:r>
              <w:rPr>
                <w:b/>
                <w:color w:val="auto"/>
              </w:rPr>
              <w:t>Cavalier</w:t>
            </w:r>
          </w:p>
          <w:p w:rsidR="00D16C49" w:rsidRPr="00D16C49" w:rsidRDefault="00D16C49" w:rsidP="001A68A5">
            <w:pPr>
              <w:contextualSpacing w:val="0"/>
            </w:pPr>
            <w:r>
              <w:t>• Damage +15% vs. not size 1.</w:t>
            </w:r>
          </w:p>
          <w:p w:rsidR="001A68A5" w:rsidRPr="00083659" w:rsidRDefault="001A68A5" w:rsidP="001A68A5">
            <w:pPr>
              <w:contextualSpacing w:val="0"/>
              <w:rPr>
                <w:b/>
                <w:color w:val="auto"/>
              </w:rPr>
            </w:pPr>
            <w:r>
              <w:rPr>
                <w:b/>
                <w:color w:val="auto"/>
              </w:rPr>
              <w:t>Claustrophilia</w:t>
            </w:r>
          </w:p>
          <w:p w:rsidR="001A68A5" w:rsidRDefault="001A68A5" w:rsidP="00F1752E">
            <w:pPr>
              <w:contextualSpacing w:val="0"/>
            </w:pPr>
            <w:r>
              <w:t xml:space="preserve">• Stress -20% if in a corridor. </w:t>
            </w:r>
          </w:p>
          <w:p w:rsidR="00A73C7C" w:rsidRPr="00083659" w:rsidRDefault="00A73C7C" w:rsidP="00A73C7C">
            <w:pPr>
              <w:contextualSpacing w:val="0"/>
              <w:rPr>
                <w:b/>
                <w:color w:val="auto"/>
              </w:rPr>
            </w:pPr>
            <w:r>
              <w:rPr>
                <w:b/>
                <w:color w:val="auto"/>
              </w:rPr>
              <w:t>Courtyard Adventurer</w:t>
            </w:r>
          </w:p>
          <w:p w:rsidR="00A73C7C" w:rsidRDefault="00A73C7C" w:rsidP="00F1752E">
            <w:pPr>
              <w:contextualSpacing w:val="0"/>
            </w:pPr>
            <w:r>
              <w:t xml:space="preserve">• Stress -20% while in the Courtyard. </w:t>
            </w:r>
          </w:p>
          <w:p w:rsidR="00A73C7C" w:rsidRPr="00083659" w:rsidRDefault="00A73C7C" w:rsidP="00A73C7C">
            <w:pPr>
              <w:contextualSpacing w:val="0"/>
              <w:rPr>
                <w:b/>
                <w:color w:val="auto"/>
              </w:rPr>
            </w:pPr>
            <w:r>
              <w:rPr>
                <w:b/>
                <w:color w:val="auto"/>
              </w:rPr>
              <w:t>Courtyard Phobe</w:t>
            </w:r>
          </w:p>
          <w:p w:rsidR="00A73C7C" w:rsidRDefault="00A73C7C" w:rsidP="00F1752E">
            <w:pPr>
              <w:contextualSpacing w:val="0"/>
            </w:pPr>
            <w:r>
              <w:t xml:space="preserve">• Stress +25% while in the Courtyard. </w:t>
            </w:r>
          </w:p>
          <w:p w:rsidR="00A73C7C" w:rsidRPr="00083659" w:rsidRDefault="00A73C7C" w:rsidP="00A73C7C">
            <w:pPr>
              <w:contextualSpacing w:val="0"/>
              <w:rPr>
                <w:b/>
                <w:color w:val="auto"/>
              </w:rPr>
            </w:pPr>
            <w:r>
              <w:rPr>
                <w:b/>
                <w:color w:val="auto"/>
              </w:rPr>
              <w:t>Courtyard Survivor</w:t>
            </w:r>
          </w:p>
          <w:p w:rsidR="00A73C7C" w:rsidRDefault="00A73C7C" w:rsidP="00F1752E">
            <w:pPr>
              <w:contextualSpacing w:val="0"/>
            </w:pPr>
            <w:r>
              <w:t xml:space="preserve">• Virtue +8% and Death Resist +6% while in the Courtyard. </w:t>
            </w:r>
          </w:p>
          <w:p w:rsidR="00A73C7C" w:rsidRPr="00083659" w:rsidRDefault="00A73C7C" w:rsidP="00A73C7C">
            <w:pPr>
              <w:contextualSpacing w:val="0"/>
              <w:rPr>
                <w:b/>
                <w:color w:val="auto"/>
              </w:rPr>
            </w:pPr>
            <w:r>
              <w:rPr>
                <w:b/>
                <w:color w:val="auto"/>
              </w:rPr>
              <w:t>Courtyard Tactician</w:t>
            </w:r>
          </w:p>
          <w:p w:rsidR="00A73C7C" w:rsidRDefault="00A73C7C" w:rsidP="00F1752E">
            <w:pPr>
              <w:contextualSpacing w:val="0"/>
            </w:pPr>
            <w:r>
              <w:t xml:space="preserve">• Damage +15% while in the Courtyard. </w:t>
            </w:r>
          </w:p>
          <w:p w:rsidR="00A73C7C" w:rsidRPr="00083659" w:rsidRDefault="00A73C7C" w:rsidP="00A73C7C">
            <w:pPr>
              <w:contextualSpacing w:val="0"/>
              <w:rPr>
                <w:b/>
                <w:color w:val="auto"/>
              </w:rPr>
            </w:pPr>
            <w:r>
              <w:rPr>
                <w:b/>
                <w:color w:val="auto"/>
              </w:rPr>
              <w:t>Cove Shuffler</w:t>
            </w:r>
          </w:p>
          <w:p w:rsidR="00A73C7C" w:rsidRDefault="00A73C7C" w:rsidP="00F1752E">
            <w:pPr>
              <w:contextualSpacing w:val="0"/>
            </w:pPr>
            <w:r>
              <w:t xml:space="preserve">• Scouting -15% while in the Cove.  </w:t>
            </w:r>
          </w:p>
          <w:p w:rsidR="00A73C7C" w:rsidRPr="00083659" w:rsidRDefault="00A73C7C" w:rsidP="00A73C7C">
            <w:pPr>
              <w:contextualSpacing w:val="0"/>
              <w:rPr>
                <w:b/>
                <w:color w:val="auto"/>
              </w:rPr>
            </w:pPr>
            <w:r>
              <w:rPr>
                <w:b/>
                <w:color w:val="auto"/>
              </w:rPr>
              <w:t>Cove Survivor</w:t>
            </w:r>
          </w:p>
          <w:p w:rsidR="00A73C7C" w:rsidRDefault="00A73C7C" w:rsidP="00F1752E">
            <w:pPr>
              <w:contextualSpacing w:val="0"/>
            </w:pPr>
            <w:r>
              <w:t xml:space="preserve">• Virtue +8% and Death Resist +6% while in the Cove. </w:t>
            </w:r>
          </w:p>
          <w:p w:rsidR="00477B3F" w:rsidRPr="00083659" w:rsidRDefault="00477B3F" w:rsidP="00477B3F">
            <w:pPr>
              <w:contextualSpacing w:val="0"/>
              <w:rPr>
                <w:b/>
                <w:color w:val="auto"/>
              </w:rPr>
            </w:pPr>
            <w:r>
              <w:rPr>
                <w:b/>
                <w:color w:val="auto"/>
              </w:rPr>
              <w:t>Doctor</w:t>
            </w:r>
          </w:p>
          <w:p w:rsidR="00477B3F" w:rsidRDefault="00477B3F" w:rsidP="00F1752E">
            <w:pPr>
              <w:contextualSpacing w:val="0"/>
            </w:pPr>
            <w:r>
              <w:t>• Healing skills +10%.</w:t>
            </w:r>
          </w:p>
          <w:p w:rsidR="00CF1B9B" w:rsidRPr="00083659" w:rsidRDefault="00CF1B9B" w:rsidP="00CF1B9B">
            <w:pPr>
              <w:contextualSpacing w:val="0"/>
              <w:rPr>
                <w:b/>
                <w:color w:val="auto"/>
              </w:rPr>
            </w:pPr>
            <w:r>
              <w:rPr>
                <w:b/>
                <w:color w:val="auto"/>
              </w:rPr>
              <w:t>Dumb</w:t>
            </w:r>
          </w:p>
          <w:p w:rsidR="00CF1B9B" w:rsidRDefault="00CF1B9B" w:rsidP="00F1752E">
            <w:pPr>
              <w:contextualSpacing w:val="0"/>
            </w:pPr>
            <w:r>
              <w:t>• Resolve experience -20%.</w:t>
            </w:r>
          </w:p>
          <w:p w:rsidR="00A874A3" w:rsidRPr="00083659" w:rsidRDefault="00A874A3" w:rsidP="00A874A3">
            <w:pPr>
              <w:contextualSpacing w:val="0"/>
              <w:rPr>
                <w:b/>
                <w:color w:val="auto"/>
              </w:rPr>
            </w:pPr>
            <w:r>
              <w:rPr>
                <w:b/>
                <w:color w:val="auto"/>
              </w:rPr>
              <w:t>Eldriphobia</w:t>
            </w:r>
          </w:p>
          <w:p w:rsidR="00A874A3" w:rsidRDefault="00A874A3" w:rsidP="00F1752E">
            <w:pPr>
              <w:contextualSpacing w:val="0"/>
            </w:pPr>
            <w:r>
              <w:lastRenderedPageBreak/>
              <w:t xml:space="preserve">• Stress </w:t>
            </w:r>
            <w:r w:rsidR="003D56A4">
              <w:t>+</w:t>
            </w:r>
            <w:r>
              <w:t>20%</w:t>
            </w:r>
            <w:r w:rsidR="003D56A4">
              <w:t xml:space="preserve"> vs. Eldritch</w:t>
            </w:r>
            <w:r>
              <w:t xml:space="preserve">. </w:t>
            </w:r>
          </w:p>
          <w:p w:rsidR="00CF1B9B" w:rsidRPr="00083659" w:rsidRDefault="00CF1B9B" w:rsidP="00CF1B9B">
            <w:pPr>
              <w:contextualSpacing w:val="0"/>
              <w:rPr>
                <w:b/>
                <w:color w:val="auto"/>
              </w:rPr>
            </w:pPr>
            <w:r>
              <w:rPr>
                <w:b/>
                <w:color w:val="auto"/>
              </w:rPr>
              <w:t>Execute</w:t>
            </w:r>
          </w:p>
          <w:p w:rsidR="00CF1B9B" w:rsidRDefault="00CF1B9B" w:rsidP="00F1752E">
            <w:pPr>
              <w:contextualSpacing w:val="0"/>
            </w:pPr>
            <w:r>
              <w:t>• Damage +20% vs. stunned.</w:t>
            </w:r>
          </w:p>
          <w:p w:rsidR="002D3781" w:rsidRPr="00083659" w:rsidRDefault="002D3781" w:rsidP="002D3781">
            <w:pPr>
              <w:contextualSpacing w:val="0"/>
              <w:rPr>
                <w:b/>
                <w:color w:val="auto"/>
              </w:rPr>
            </w:pPr>
            <w:r>
              <w:rPr>
                <w:b/>
                <w:color w:val="auto"/>
              </w:rPr>
              <w:t>Fear of Bloodsuckers</w:t>
            </w:r>
          </w:p>
          <w:p w:rsidR="002D3781" w:rsidRDefault="002D3781" w:rsidP="00F1752E">
            <w:pPr>
              <w:contextualSpacing w:val="0"/>
            </w:pPr>
            <w:r>
              <w:t>• Stress +15% and Accuracy -10 vs. Bloodsuckers.</w:t>
            </w:r>
          </w:p>
          <w:p w:rsidR="00477B3F" w:rsidRPr="00083659" w:rsidRDefault="00477B3F" w:rsidP="00477B3F">
            <w:pPr>
              <w:contextualSpacing w:val="0"/>
              <w:rPr>
                <w:b/>
                <w:color w:val="auto"/>
              </w:rPr>
            </w:pPr>
            <w:r>
              <w:rPr>
                <w:b/>
                <w:color w:val="auto"/>
              </w:rPr>
              <w:t>Foot Planted</w:t>
            </w:r>
          </w:p>
          <w:p w:rsidR="00477B3F" w:rsidRDefault="00477B3F" w:rsidP="00F1752E">
            <w:pPr>
              <w:contextualSpacing w:val="0"/>
            </w:pPr>
            <w:r>
              <w:t>• Speed +2 if in rank 3.</w:t>
            </w:r>
          </w:p>
          <w:p w:rsidR="00F1752E" w:rsidRPr="00083659" w:rsidRDefault="00F1752E" w:rsidP="00F1752E">
            <w:pPr>
              <w:contextualSpacing w:val="0"/>
              <w:rPr>
                <w:b/>
                <w:color w:val="auto"/>
              </w:rPr>
            </w:pPr>
            <w:r>
              <w:rPr>
                <w:b/>
                <w:color w:val="auto"/>
              </w:rPr>
              <w:t>Haggler</w:t>
            </w:r>
          </w:p>
          <w:p w:rsidR="00F1752E" w:rsidRDefault="00F1752E" w:rsidP="00F1752E">
            <w:pPr>
              <w:contextualSpacing w:val="0"/>
            </w:pPr>
            <w:r>
              <w:t>• Armor and Weapons cost -20%</w:t>
            </w:r>
            <w:r w:rsidR="0061397F">
              <w:t>.</w:t>
            </w:r>
          </w:p>
          <w:p w:rsidR="0061397F" w:rsidRPr="00083659" w:rsidRDefault="0061397F" w:rsidP="0061397F">
            <w:pPr>
              <w:contextualSpacing w:val="0"/>
              <w:rPr>
                <w:b/>
                <w:color w:val="auto"/>
              </w:rPr>
            </w:pPr>
            <w:r>
              <w:rPr>
                <w:b/>
                <w:color w:val="auto"/>
              </w:rPr>
              <w:t>Healer’s Bane</w:t>
            </w:r>
          </w:p>
          <w:p w:rsidR="0061397F" w:rsidRDefault="0061397F" w:rsidP="00F1752E">
            <w:pPr>
              <w:contextualSpacing w:val="0"/>
            </w:pPr>
            <w:r>
              <w:t>• Healing skills while camping -30%.</w:t>
            </w:r>
          </w:p>
          <w:p w:rsidR="00F1752E" w:rsidRPr="00083659" w:rsidRDefault="00F1752E" w:rsidP="00F1752E">
            <w:pPr>
              <w:contextualSpacing w:val="0"/>
              <w:rPr>
                <w:b/>
                <w:color w:val="auto"/>
              </w:rPr>
            </w:pPr>
            <w:r>
              <w:rPr>
                <w:b/>
                <w:color w:val="auto"/>
              </w:rPr>
              <w:t>Idleness</w:t>
            </w:r>
          </w:p>
          <w:p w:rsidR="00F1752E" w:rsidRDefault="00F1752E" w:rsidP="00FE3539">
            <w:pPr>
              <w:contextualSpacing w:val="0"/>
            </w:pPr>
            <w:r>
              <w:t>• Debuff resistance -15%</w:t>
            </w:r>
            <w:r w:rsidR="00D16C49">
              <w:t>.</w:t>
            </w:r>
          </w:p>
          <w:p w:rsidR="00D16C49" w:rsidRPr="00083659" w:rsidRDefault="00D16C49" w:rsidP="00D16C49">
            <w:pPr>
              <w:contextualSpacing w:val="0"/>
              <w:rPr>
                <w:b/>
                <w:color w:val="auto"/>
              </w:rPr>
            </w:pPr>
            <w:r>
              <w:rPr>
                <w:b/>
                <w:color w:val="auto"/>
              </w:rPr>
              <w:t>Inattentive</w:t>
            </w:r>
          </w:p>
          <w:p w:rsidR="00D16C49" w:rsidRDefault="00D16C49" w:rsidP="00FE3539">
            <w:pPr>
              <w:contextualSpacing w:val="0"/>
            </w:pPr>
            <w:r>
              <w:t>• Scouting -5%.</w:t>
            </w:r>
          </w:p>
          <w:p w:rsidR="001A68A5" w:rsidRPr="00083659" w:rsidRDefault="001A68A5" w:rsidP="001A68A5">
            <w:pPr>
              <w:contextualSpacing w:val="0"/>
              <w:rPr>
                <w:b/>
                <w:color w:val="auto"/>
              </w:rPr>
            </w:pPr>
            <w:r>
              <w:rPr>
                <w:b/>
                <w:color w:val="auto"/>
              </w:rPr>
              <w:t>Lygophilia</w:t>
            </w:r>
          </w:p>
          <w:p w:rsidR="001A68A5" w:rsidRDefault="001A68A5" w:rsidP="00FE3539">
            <w:pPr>
              <w:contextualSpacing w:val="0"/>
            </w:pPr>
            <w:r>
              <w:t xml:space="preserve">• Stress -20% if torchlight below 26. </w:t>
            </w:r>
          </w:p>
          <w:p w:rsidR="00F1752E" w:rsidRPr="00083659" w:rsidRDefault="00F1752E" w:rsidP="00F1752E">
            <w:pPr>
              <w:contextualSpacing w:val="0"/>
              <w:rPr>
                <w:b/>
                <w:color w:val="auto"/>
              </w:rPr>
            </w:pPr>
            <w:r>
              <w:rPr>
                <w:b/>
                <w:color w:val="auto"/>
              </w:rPr>
              <w:t>Only the Best</w:t>
            </w:r>
          </w:p>
          <w:p w:rsidR="00F1752E" w:rsidRDefault="00F1752E" w:rsidP="00FE3539">
            <w:pPr>
              <w:contextualSpacing w:val="0"/>
            </w:pPr>
            <w:r>
              <w:t>• Armor and Weapons cost +20%</w:t>
            </w:r>
            <w:r w:rsidR="00A73C7C">
              <w:t>.</w:t>
            </w:r>
          </w:p>
          <w:p w:rsidR="00D16C49" w:rsidRPr="00083659" w:rsidRDefault="00D16C49" w:rsidP="00D16C49">
            <w:pPr>
              <w:contextualSpacing w:val="0"/>
              <w:rPr>
                <w:b/>
                <w:color w:val="auto"/>
              </w:rPr>
            </w:pPr>
            <w:r>
              <w:rPr>
                <w:b/>
                <w:color w:val="auto"/>
              </w:rPr>
              <w:t>Out Matched</w:t>
            </w:r>
          </w:p>
          <w:p w:rsidR="00D16C49" w:rsidRDefault="00D16C49" w:rsidP="00FE3539">
            <w:pPr>
              <w:contextualSpacing w:val="0"/>
            </w:pPr>
            <w:r>
              <w:t>• Damage -15% vs. not size 1.</w:t>
            </w:r>
          </w:p>
          <w:p w:rsidR="0061397F" w:rsidRPr="00083659" w:rsidRDefault="0061397F" w:rsidP="0061397F">
            <w:pPr>
              <w:contextualSpacing w:val="0"/>
              <w:rPr>
                <w:b/>
                <w:color w:val="auto"/>
              </w:rPr>
            </w:pPr>
            <w:r>
              <w:rPr>
                <w:b/>
                <w:color w:val="auto"/>
              </w:rPr>
              <w:t>Prankster</w:t>
            </w:r>
          </w:p>
          <w:p w:rsidR="0061397F" w:rsidRDefault="0061397F" w:rsidP="00FE3539">
            <w:pPr>
              <w:contextualSpacing w:val="0"/>
            </w:pPr>
            <w:r>
              <w:t>• Party surprise chance -4% and Monster surprise chance +4%.</w:t>
            </w:r>
          </w:p>
          <w:p w:rsidR="00477B3F" w:rsidRPr="00083659" w:rsidRDefault="00477B3F" w:rsidP="00477B3F">
            <w:pPr>
              <w:contextualSpacing w:val="0"/>
              <w:rPr>
                <w:b/>
                <w:color w:val="auto"/>
              </w:rPr>
            </w:pPr>
            <w:r>
              <w:rPr>
                <w:b/>
                <w:color w:val="auto"/>
              </w:rPr>
              <w:t>Protector</w:t>
            </w:r>
          </w:p>
          <w:p w:rsidR="00477B3F" w:rsidRDefault="00477B3F" w:rsidP="00FE3539">
            <w:pPr>
              <w:contextualSpacing w:val="0"/>
            </w:pPr>
            <w:r>
              <w:t>• Protection +15% if in rank 1.</w:t>
            </w:r>
          </w:p>
          <w:p w:rsidR="00477B3F" w:rsidRPr="00083659" w:rsidRDefault="00477B3F" w:rsidP="00477B3F">
            <w:pPr>
              <w:contextualSpacing w:val="0"/>
              <w:rPr>
                <w:b/>
                <w:color w:val="auto"/>
              </w:rPr>
            </w:pPr>
            <w:r>
              <w:rPr>
                <w:b/>
                <w:color w:val="auto"/>
              </w:rPr>
              <w:t>Readiness</w:t>
            </w:r>
          </w:p>
          <w:p w:rsidR="00477B3F" w:rsidRDefault="00477B3F" w:rsidP="00FE3539">
            <w:pPr>
              <w:contextualSpacing w:val="0"/>
            </w:pPr>
            <w:r>
              <w:t>• Dodge +12 if in rank 2.</w:t>
            </w:r>
          </w:p>
          <w:p w:rsidR="00A73C7C" w:rsidRPr="00083659" w:rsidRDefault="00A73C7C" w:rsidP="00A73C7C">
            <w:pPr>
              <w:contextualSpacing w:val="0"/>
              <w:rPr>
                <w:b/>
                <w:color w:val="auto"/>
              </w:rPr>
            </w:pPr>
            <w:r>
              <w:rPr>
                <w:b/>
                <w:color w:val="auto"/>
              </w:rPr>
              <w:t>Ruins Shuffler</w:t>
            </w:r>
          </w:p>
          <w:p w:rsidR="00A73C7C" w:rsidRDefault="00A73C7C" w:rsidP="00FE3539">
            <w:pPr>
              <w:contextualSpacing w:val="0"/>
            </w:pPr>
            <w:r>
              <w:t xml:space="preserve">• Scouting -15% while in the Ruins.  </w:t>
            </w:r>
          </w:p>
          <w:p w:rsidR="00A73C7C" w:rsidRPr="00083659" w:rsidRDefault="00A73C7C" w:rsidP="00A73C7C">
            <w:pPr>
              <w:contextualSpacing w:val="0"/>
              <w:rPr>
                <w:b/>
                <w:color w:val="auto"/>
              </w:rPr>
            </w:pPr>
            <w:r>
              <w:rPr>
                <w:b/>
                <w:color w:val="auto"/>
              </w:rPr>
              <w:t>Ruins Survivor</w:t>
            </w:r>
          </w:p>
          <w:p w:rsidR="00A73C7C" w:rsidRDefault="00A73C7C" w:rsidP="00FE3539">
            <w:pPr>
              <w:contextualSpacing w:val="0"/>
            </w:pPr>
            <w:r>
              <w:t xml:space="preserve">• Virtue +8% and Death Resist +6% while in the Ruins. </w:t>
            </w:r>
          </w:p>
          <w:p w:rsidR="002D3781" w:rsidRPr="00083659" w:rsidRDefault="002D3781" w:rsidP="002D3781">
            <w:pPr>
              <w:contextualSpacing w:val="0"/>
              <w:rPr>
                <w:b/>
                <w:color w:val="auto"/>
              </w:rPr>
            </w:pPr>
            <w:r>
              <w:rPr>
                <w:b/>
                <w:color w:val="auto"/>
              </w:rPr>
              <w:t>Sanguinophobia</w:t>
            </w:r>
          </w:p>
          <w:p w:rsidR="002D3781" w:rsidRDefault="002D3781" w:rsidP="00FE3539">
            <w:pPr>
              <w:contextualSpacing w:val="0"/>
            </w:pPr>
            <w:r>
              <w:t>• Stress +2</w:t>
            </w:r>
            <w:r w:rsidR="00A73C7C">
              <w:t>5</w:t>
            </w:r>
            <w:r>
              <w:t xml:space="preserve">% vs. Bloodsuckers. </w:t>
            </w:r>
          </w:p>
          <w:p w:rsidR="00EC2A47" w:rsidRPr="00083659" w:rsidRDefault="00EC2A47" w:rsidP="00EC2A47">
            <w:pPr>
              <w:contextualSpacing w:val="0"/>
              <w:rPr>
                <w:b/>
                <w:color w:val="auto"/>
              </w:rPr>
            </w:pPr>
            <w:r>
              <w:rPr>
                <w:b/>
                <w:color w:val="auto"/>
              </w:rPr>
              <w:t>Scouter</w:t>
            </w:r>
          </w:p>
          <w:p w:rsidR="00EC2A47" w:rsidRDefault="00EC2A47" w:rsidP="00FE3539">
            <w:pPr>
              <w:contextualSpacing w:val="0"/>
            </w:pPr>
            <w:r>
              <w:t>• Scouting +</w:t>
            </w:r>
            <w:r w:rsidR="00D16C49">
              <w:t>8</w:t>
            </w:r>
            <w:r>
              <w:t>%.</w:t>
            </w:r>
          </w:p>
          <w:p w:rsidR="00477B3F" w:rsidRPr="00083659" w:rsidRDefault="00477B3F" w:rsidP="00477B3F">
            <w:pPr>
              <w:contextualSpacing w:val="0"/>
              <w:rPr>
                <w:b/>
                <w:color w:val="auto"/>
              </w:rPr>
            </w:pPr>
            <w:r>
              <w:rPr>
                <w:b/>
                <w:color w:val="auto"/>
              </w:rPr>
              <w:t>Slow Healer</w:t>
            </w:r>
          </w:p>
          <w:p w:rsidR="00477B3F" w:rsidRDefault="00477B3F" w:rsidP="00FE3539">
            <w:pPr>
              <w:contextualSpacing w:val="0"/>
            </w:pPr>
            <w:r>
              <w:t>• Healing received -15%.</w:t>
            </w:r>
          </w:p>
          <w:p w:rsidR="00CF1B9B" w:rsidRPr="00083659" w:rsidRDefault="00CF1B9B" w:rsidP="00CF1B9B">
            <w:pPr>
              <w:contextualSpacing w:val="0"/>
              <w:rPr>
                <w:b/>
                <w:color w:val="auto"/>
              </w:rPr>
            </w:pPr>
            <w:r>
              <w:rPr>
                <w:b/>
                <w:color w:val="auto"/>
              </w:rPr>
              <w:t>Smart</w:t>
            </w:r>
          </w:p>
          <w:p w:rsidR="00CF1B9B" w:rsidRDefault="00CF1B9B" w:rsidP="00FE3539">
            <w:pPr>
              <w:contextualSpacing w:val="0"/>
            </w:pPr>
            <w:r>
              <w:t>• Resolve experience +20%.</w:t>
            </w:r>
          </w:p>
          <w:p w:rsidR="00477B3F" w:rsidRPr="00083659" w:rsidRDefault="00477B3F" w:rsidP="00477B3F">
            <w:pPr>
              <w:contextualSpacing w:val="0"/>
              <w:rPr>
                <w:b/>
                <w:color w:val="auto"/>
              </w:rPr>
            </w:pPr>
            <w:r>
              <w:rPr>
                <w:b/>
                <w:color w:val="auto"/>
              </w:rPr>
              <w:t>Straight Shot</w:t>
            </w:r>
          </w:p>
          <w:p w:rsidR="00477B3F" w:rsidRDefault="00477B3F" w:rsidP="00FE3539">
            <w:pPr>
              <w:contextualSpacing w:val="0"/>
            </w:pPr>
            <w:r>
              <w:t>• Damage +15% if in rank 4.</w:t>
            </w:r>
          </w:p>
          <w:p w:rsidR="00477B3F" w:rsidRPr="00083659" w:rsidRDefault="00477B3F" w:rsidP="00477B3F">
            <w:pPr>
              <w:contextualSpacing w:val="0"/>
              <w:rPr>
                <w:b/>
                <w:color w:val="auto"/>
              </w:rPr>
            </w:pPr>
            <w:r>
              <w:rPr>
                <w:b/>
                <w:color w:val="auto"/>
              </w:rPr>
              <w:t>Strongarm</w:t>
            </w:r>
          </w:p>
          <w:p w:rsidR="00477B3F" w:rsidRDefault="00477B3F" w:rsidP="00FE3539">
            <w:pPr>
              <w:contextualSpacing w:val="0"/>
            </w:pPr>
            <w:r>
              <w:t xml:space="preserve">• Melee accuracy +6. </w:t>
            </w:r>
          </w:p>
          <w:p w:rsidR="0061397F" w:rsidRPr="00083659" w:rsidRDefault="0061397F" w:rsidP="0061397F">
            <w:pPr>
              <w:contextualSpacing w:val="0"/>
              <w:rPr>
                <w:b/>
                <w:color w:val="auto"/>
              </w:rPr>
            </w:pPr>
            <w:r>
              <w:rPr>
                <w:b/>
                <w:color w:val="auto"/>
              </w:rPr>
              <w:t>Stiffness</w:t>
            </w:r>
          </w:p>
          <w:p w:rsidR="0061397F" w:rsidRDefault="0061397F" w:rsidP="00FE3539">
            <w:pPr>
              <w:contextualSpacing w:val="0"/>
            </w:pPr>
            <w:r>
              <w:t>• Party surprise chance +4% and Monster surprise chance -4%.</w:t>
            </w:r>
          </w:p>
          <w:p w:rsidR="00D16C49" w:rsidRPr="00083659" w:rsidRDefault="00D16C49" w:rsidP="00D16C49">
            <w:pPr>
              <w:contextualSpacing w:val="0"/>
              <w:rPr>
                <w:b/>
                <w:color w:val="auto"/>
              </w:rPr>
            </w:pPr>
            <w:r>
              <w:rPr>
                <w:b/>
                <w:color w:val="auto"/>
              </w:rPr>
              <w:t>Tenacity</w:t>
            </w:r>
          </w:p>
          <w:p w:rsidR="00144478" w:rsidRPr="00F1752E" w:rsidRDefault="00D16C49" w:rsidP="00FE3539">
            <w:pPr>
              <w:contextualSpacing w:val="0"/>
            </w:pPr>
            <w:r>
              <w:t>• Debuff resistance +15%.</w:t>
            </w:r>
          </w:p>
          <w:p w:rsidR="00FE3539" w:rsidRPr="00083659" w:rsidRDefault="00F1752E" w:rsidP="00FE3539">
            <w:pPr>
              <w:contextualSpacing w:val="0"/>
              <w:rPr>
                <w:b/>
                <w:color w:val="auto"/>
              </w:rPr>
            </w:pPr>
            <w:r>
              <w:rPr>
                <w:b/>
                <w:color w:val="auto"/>
              </w:rPr>
              <w:t>T</w:t>
            </w:r>
            <w:r w:rsidR="00D16C49">
              <w:rPr>
                <w:b/>
                <w:color w:val="auto"/>
              </w:rPr>
              <w:t>inkerer</w:t>
            </w:r>
          </w:p>
          <w:p w:rsidR="00FE3539" w:rsidRDefault="00FE3539" w:rsidP="00FE3539">
            <w:pPr>
              <w:contextualSpacing w:val="0"/>
            </w:pPr>
            <w:r>
              <w:t xml:space="preserve">• </w:t>
            </w:r>
            <w:r w:rsidR="00D16C49">
              <w:t>Trap disarm +15%.</w:t>
            </w:r>
            <w:r>
              <w:t xml:space="preserve"> </w:t>
            </w:r>
          </w:p>
          <w:p w:rsidR="001A68A5" w:rsidRPr="00083659" w:rsidRDefault="001A68A5" w:rsidP="001A68A5">
            <w:pPr>
              <w:contextualSpacing w:val="0"/>
              <w:rPr>
                <w:b/>
                <w:color w:val="auto"/>
              </w:rPr>
            </w:pPr>
            <w:r>
              <w:rPr>
                <w:b/>
                <w:color w:val="auto"/>
              </w:rPr>
              <w:t>Thanatophilia</w:t>
            </w:r>
          </w:p>
          <w:p w:rsidR="00477B3F" w:rsidRDefault="001A68A5" w:rsidP="00FE3539">
            <w:pPr>
              <w:contextualSpacing w:val="0"/>
            </w:pPr>
            <w:r>
              <w:t>• Stress -20% if HP is below 50%</w:t>
            </w:r>
            <w:r w:rsidR="00477B3F">
              <w:t>.</w:t>
            </w:r>
          </w:p>
          <w:p w:rsidR="00477B3F" w:rsidRPr="00083659" w:rsidRDefault="00477B3F" w:rsidP="00477B3F">
            <w:pPr>
              <w:contextualSpacing w:val="0"/>
              <w:rPr>
                <w:b/>
                <w:color w:val="auto"/>
              </w:rPr>
            </w:pPr>
            <w:r>
              <w:rPr>
                <w:b/>
                <w:color w:val="auto"/>
              </w:rPr>
              <w:lastRenderedPageBreak/>
              <w:t>Thumb in Wound</w:t>
            </w:r>
          </w:p>
          <w:p w:rsidR="001A68A5" w:rsidRDefault="00477B3F" w:rsidP="00FE3539">
            <w:pPr>
              <w:contextualSpacing w:val="0"/>
            </w:pPr>
            <w:r>
              <w:t>• Healing skills -15%.</w:t>
            </w:r>
            <w:r w:rsidR="001A68A5">
              <w:t xml:space="preserve"> </w:t>
            </w:r>
          </w:p>
          <w:p w:rsidR="00F1752E" w:rsidRPr="00083659" w:rsidRDefault="00F1752E" w:rsidP="00F1752E">
            <w:pPr>
              <w:contextualSpacing w:val="0"/>
              <w:rPr>
                <w:b/>
                <w:color w:val="auto"/>
              </w:rPr>
            </w:pPr>
            <w:r>
              <w:rPr>
                <w:b/>
                <w:color w:val="auto"/>
              </w:rPr>
              <w:t>Unbalanced</w:t>
            </w:r>
          </w:p>
          <w:p w:rsidR="00F1752E" w:rsidRDefault="00F1752E" w:rsidP="00FE3539">
            <w:pPr>
              <w:contextualSpacing w:val="0"/>
            </w:pPr>
            <w:r>
              <w:t>• Move resistance -15%</w:t>
            </w:r>
            <w:r w:rsidR="00D16C49">
              <w:t>.</w:t>
            </w:r>
          </w:p>
          <w:p w:rsidR="00D16C49" w:rsidRPr="00083659" w:rsidRDefault="00D16C49" w:rsidP="00D16C49">
            <w:pPr>
              <w:contextualSpacing w:val="0"/>
              <w:rPr>
                <w:b/>
                <w:color w:val="auto"/>
              </w:rPr>
            </w:pPr>
            <w:r>
              <w:rPr>
                <w:b/>
                <w:color w:val="auto"/>
              </w:rPr>
              <w:t>Venom Seeker</w:t>
            </w:r>
          </w:p>
          <w:p w:rsidR="00D16C49" w:rsidRDefault="00D16C49" w:rsidP="00FE3539">
            <w:pPr>
              <w:contextualSpacing w:val="0"/>
            </w:pPr>
            <w:r>
              <w:t xml:space="preserve">• Accuracy +8 vs. </w:t>
            </w:r>
            <w:r w:rsidR="00CF1B9B">
              <w:t>b</w:t>
            </w:r>
            <w:r>
              <w:t xml:space="preserve">lighted. </w:t>
            </w:r>
          </w:p>
          <w:p w:rsidR="00A73C7C" w:rsidRPr="00083659" w:rsidRDefault="00A73C7C" w:rsidP="00A73C7C">
            <w:pPr>
              <w:contextualSpacing w:val="0"/>
              <w:rPr>
                <w:b/>
                <w:color w:val="auto"/>
              </w:rPr>
            </w:pPr>
            <w:r>
              <w:rPr>
                <w:b/>
                <w:color w:val="auto"/>
              </w:rPr>
              <w:t>Warrens Shuffler</w:t>
            </w:r>
          </w:p>
          <w:p w:rsidR="00A73C7C" w:rsidRDefault="00A73C7C" w:rsidP="00FE3539">
            <w:pPr>
              <w:contextualSpacing w:val="0"/>
            </w:pPr>
            <w:r>
              <w:t xml:space="preserve">• Scouting -15% while in the Warrens.  </w:t>
            </w:r>
          </w:p>
          <w:p w:rsidR="00A73C7C" w:rsidRPr="00083659" w:rsidRDefault="00A73C7C" w:rsidP="00A73C7C">
            <w:pPr>
              <w:contextualSpacing w:val="0"/>
              <w:rPr>
                <w:b/>
                <w:color w:val="auto"/>
              </w:rPr>
            </w:pPr>
            <w:r>
              <w:rPr>
                <w:b/>
                <w:color w:val="auto"/>
              </w:rPr>
              <w:t>Warrens Survivor</w:t>
            </w:r>
          </w:p>
          <w:p w:rsidR="00A73C7C" w:rsidRDefault="00A73C7C" w:rsidP="00A73C7C">
            <w:pPr>
              <w:contextualSpacing w:val="0"/>
            </w:pPr>
            <w:r>
              <w:t>• Virtue +8% and Death Resist +6% while in the Warrens.</w:t>
            </w:r>
          </w:p>
          <w:p w:rsidR="00A73C7C" w:rsidRPr="00083659" w:rsidRDefault="00A73C7C" w:rsidP="00A73C7C">
            <w:pPr>
              <w:contextualSpacing w:val="0"/>
              <w:rPr>
                <w:b/>
                <w:color w:val="auto"/>
              </w:rPr>
            </w:pPr>
            <w:r>
              <w:rPr>
                <w:b/>
                <w:color w:val="auto"/>
              </w:rPr>
              <w:t>Weald Shuffler</w:t>
            </w:r>
          </w:p>
          <w:p w:rsidR="00A73C7C" w:rsidRDefault="00A73C7C" w:rsidP="00A73C7C">
            <w:pPr>
              <w:contextualSpacing w:val="0"/>
            </w:pPr>
            <w:r>
              <w:t xml:space="preserve">• Scouting -15% while in the Weald.  </w:t>
            </w:r>
          </w:p>
          <w:p w:rsidR="00A73C7C" w:rsidRPr="00083659" w:rsidRDefault="00A73C7C" w:rsidP="00A73C7C">
            <w:pPr>
              <w:contextualSpacing w:val="0"/>
              <w:rPr>
                <w:b/>
                <w:color w:val="auto"/>
              </w:rPr>
            </w:pPr>
            <w:r>
              <w:rPr>
                <w:b/>
                <w:color w:val="auto"/>
              </w:rPr>
              <w:t>Weald Survivor</w:t>
            </w:r>
          </w:p>
          <w:p w:rsidR="00A73C7C" w:rsidRDefault="00A73C7C" w:rsidP="00A73C7C">
            <w:pPr>
              <w:contextualSpacing w:val="0"/>
            </w:pPr>
            <w:r>
              <w:t xml:space="preserve">• Virtue +8% and Death Resist +6% while in the Weald. </w:t>
            </w:r>
          </w:p>
          <w:p w:rsidR="00CF1B9B" w:rsidRDefault="00CF1B9B" w:rsidP="00A73C7C">
            <w:pPr>
              <w:contextualSpacing w:val="0"/>
            </w:pPr>
          </w:p>
          <w:p w:rsidR="00A73C7C" w:rsidRDefault="00A73C7C" w:rsidP="00FE3539">
            <w:pPr>
              <w:contextualSpacing w:val="0"/>
            </w:pPr>
          </w:p>
          <w:p w:rsidR="00F74F49" w:rsidRPr="00CF1A49" w:rsidRDefault="00F74F49" w:rsidP="00FE3539">
            <w:pPr>
              <w:contextualSpacing w:val="0"/>
            </w:pPr>
            <w:r>
              <w:t xml:space="preserve"> </w:t>
            </w:r>
          </w:p>
        </w:tc>
      </w:tr>
    </w:tbl>
    <w:p w:rsidR="00B51D1B" w:rsidRPr="006E1507" w:rsidRDefault="00B51D1B" w:rsidP="00477B3F">
      <w:pPr>
        <w:pStyle w:val="Heading1"/>
      </w:pPr>
    </w:p>
    <w:sectPr w:rsidR="00B51D1B" w:rsidRPr="006E1507" w:rsidSect="005A1B10">
      <w:footerReference w:type="default" r:id="rId24"/>
      <w:headerReference w:type="first" r:id="rId25"/>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077" w:rsidRDefault="00272077" w:rsidP="0068194B">
      <w:r>
        <w:separator/>
      </w:r>
    </w:p>
    <w:p w:rsidR="00272077" w:rsidRDefault="00272077"/>
    <w:p w:rsidR="00272077" w:rsidRDefault="00272077"/>
  </w:endnote>
  <w:endnote w:type="continuationSeparator" w:id="0">
    <w:p w:rsidR="00272077" w:rsidRDefault="00272077" w:rsidP="0068194B">
      <w:r>
        <w:continuationSeparator/>
      </w:r>
    </w:p>
    <w:p w:rsidR="00272077" w:rsidRDefault="00272077"/>
    <w:p w:rsidR="00272077" w:rsidRDefault="00272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23E50" w:rsidRDefault="00223E50">
        <w:pPr>
          <w:pStyle w:val="Footer"/>
        </w:pPr>
        <w:r>
          <w:fldChar w:fldCharType="begin"/>
        </w:r>
        <w:r>
          <w:instrText xml:space="preserve"> PAGE   \* MERGEFORMAT </w:instrText>
        </w:r>
        <w:r>
          <w:fldChar w:fldCharType="separate"/>
        </w:r>
        <w:r w:rsidR="006B718D">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077" w:rsidRDefault="00272077" w:rsidP="0068194B">
      <w:r>
        <w:separator/>
      </w:r>
    </w:p>
    <w:p w:rsidR="00272077" w:rsidRDefault="00272077"/>
    <w:p w:rsidR="00272077" w:rsidRDefault="00272077"/>
  </w:footnote>
  <w:footnote w:type="continuationSeparator" w:id="0">
    <w:p w:rsidR="00272077" w:rsidRDefault="00272077" w:rsidP="0068194B">
      <w:r>
        <w:continuationSeparator/>
      </w:r>
    </w:p>
    <w:p w:rsidR="00272077" w:rsidRDefault="00272077"/>
    <w:p w:rsidR="00272077" w:rsidRDefault="00272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E50" w:rsidRPr="004E01EB" w:rsidRDefault="00223E50"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0E5AF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6C"/>
    <w:rsid w:val="000001EF"/>
    <w:rsid w:val="0000366D"/>
    <w:rsid w:val="00007322"/>
    <w:rsid w:val="00007728"/>
    <w:rsid w:val="00024584"/>
    <w:rsid w:val="00024730"/>
    <w:rsid w:val="00055E95"/>
    <w:rsid w:val="0007021F"/>
    <w:rsid w:val="00083659"/>
    <w:rsid w:val="000B2BA5"/>
    <w:rsid w:val="000F2F8C"/>
    <w:rsid w:val="0010006E"/>
    <w:rsid w:val="001045A8"/>
    <w:rsid w:val="00114A91"/>
    <w:rsid w:val="001323DC"/>
    <w:rsid w:val="001427E1"/>
    <w:rsid w:val="00144478"/>
    <w:rsid w:val="00153B3F"/>
    <w:rsid w:val="00155EC4"/>
    <w:rsid w:val="00163668"/>
    <w:rsid w:val="00171566"/>
    <w:rsid w:val="00174676"/>
    <w:rsid w:val="001755A8"/>
    <w:rsid w:val="00184014"/>
    <w:rsid w:val="00192008"/>
    <w:rsid w:val="001A3116"/>
    <w:rsid w:val="001A68A5"/>
    <w:rsid w:val="001C0E68"/>
    <w:rsid w:val="001C4B6F"/>
    <w:rsid w:val="001D0BF1"/>
    <w:rsid w:val="001D50ED"/>
    <w:rsid w:val="001E3120"/>
    <w:rsid w:val="001E7E0C"/>
    <w:rsid w:val="001F0BB0"/>
    <w:rsid w:val="001F4E6D"/>
    <w:rsid w:val="001F6140"/>
    <w:rsid w:val="00203573"/>
    <w:rsid w:val="0020597D"/>
    <w:rsid w:val="00213B4C"/>
    <w:rsid w:val="00223E50"/>
    <w:rsid w:val="002253B0"/>
    <w:rsid w:val="00236D54"/>
    <w:rsid w:val="00241D8C"/>
    <w:rsid w:val="00241FDB"/>
    <w:rsid w:val="0024720C"/>
    <w:rsid w:val="002617AE"/>
    <w:rsid w:val="002638D0"/>
    <w:rsid w:val="002647D3"/>
    <w:rsid w:val="00272077"/>
    <w:rsid w:val="00275EAE"/>
    <w:rsid w:val="00284D03"/>
    <w:rsid w:val="00294998"/>
    <w:rsid w:val="0029716C"/>
    <w:rsid w:val="00297F18"/>
    <w:rsid w:val="002A1945"/>
    <w:rsid w:val="002B2958"/>
    <w:rsid w:val="002B3FC8"/>
    <w:rsid w:val="002D23C5"/>
    <w:rsid w:val="002D3781"/>
    <w:rsid w:val="002D6137"/>
    <w:rsid w:val="002E6DDA"/>
    <w:rsid w:val="002E7E61"/>
    <w:rsid w:val="002F05E5"/>
    <w:rsid w:val="002F254D"/>
    <w:rsid w:val="002F30E4"/>
    <w:rsid w:val="00307140"/>
    <w:rsid w:val="00316DFF"/>
    <w:rsid w:val="00325B57"/>
    <w:rsid w:val="00336056"/>
    <w:rsid w:val="003544E1"/>
    <w:rsid w:val="0035461F"/>
    <w:rsid w:val="00362BA4"/>
    <w:rsid w:val="00366398"/>
    <w:rsid w:val="003A0632"/>
    <w:rsid w:val="003A30E5"/>
    <w:rsid w:val="003A6ADF"/>
    <w:rsid w:val="003B5928"/>
    <w:rsid w:val="003D380F"/>
    <w:rsid w:val="003D56A4"/>
    <w:rsid w:val="003D7039"/>
    <w:rsid w:val="003E0F64"/>
    <w:rsid w:val="003E160D"/>
    <w:rsid w:val="003F1D5F"/>
    <w:rsid w:val="004015EB"/>
    <w:rsid w:val="00405128"/>
    <w:rsid w:val="00406CFF"/>
    <w:rsid w:val="00416B25"/>
    <w:rsid w:val="00420592"/>
    <w:rsid w:val="004319E0"/>
    <w:rsid w:val="00437E8C"/>
    <w:rsid w:val="00440225"/>
    <w:rsid w:val="00462195"/>
    <w:rsid w:val="004726BC"/>
    <w:rsid w:val="00474105"/>
    <w:rsid w:val="00477B3F"/>
    <w:rsid w:val="00480E6E"/>
    <w:rsid w:val="00486277"/>
    <w:rsid w:val="00494CF6"/>
    <w:rsid w:val="00495F0F"/>
    <w:rsid w:val="00495F8D"/>
    <w:rsid w:val="004A1FAE"/>
    <w:rsid w:val="004A32FF"/>
    <w:rsid w:val="004B06EB"/>
    <w:rsid w:val="004B6AD0"/>
    <w:rsid w:val="004C2D5D"/>
    <w:rsid w:val="004C33E1"/>
    <w:rsid w:val="004E01EB"/>
    <w:rsid w:val="004E2794"/>
    <w:rsid w:val="00510392"/>
    <w:rsid w:val="00513E2A"/>
    <w:rsid w:val="00541282"/>
    <w:rsid w:val="00566A35"/>
    <w:rsid w:val="0056701E"/>
    <w:rsid w:val="005740D7"/>
    <w:rsid w:val="00574F19"/>
    <w:rsid w:val="005A0F26"/>
    <w:rsid w:val="005A1B10"/>
    <w:rsid w:val="005A6850"/>
    <w:rsid w:val="005B1770"/>
    <w:rsid w:val="005B1B1B"/>
    <w:rsid w:val="005C5932"/>
    <w:rsid w:val="005D3CA7"/>
    <w:rsid w:val="005D4CC1"/>
    <w:rsid w:val="005F4B91"/>
    <w:rsid w:val="005F55D2"/>
    <w:rsid w:val="00600862"/>
    <w:rsid w:val="0061397F"/>
    <w:rsid w:val="0061637F"/>
    <w:rsid w:val="00616DD0"/>
    <w:rsid w:val="0062312F"/>
    <w:rsid w:val="00625F2C"/>
    <w:rsid w:val="006618E9"/>
    <w:rsid w:val="0068194B"/>
    <w:rsid w:val="00692703"/>
    <w:rsid w:val="006A1962"/>
    <w:rsid w:val="006B5D48"/>
    <w:rsid w:val="006B718D"/>
    <w:rsid w:val="006B7D7B"/>
    <w:rsid w:val="006C1A5E"/>
    <w:rsid w:val="006E1507"/>
    <w:rsid w:val="00712D8B"/>
    <w:rsid w:val="007273B7"/>
    <w:rsid w:val="00733E0A"/>
    <w:rsid w:val="0074403D"/>
    <w:rsid w:val="00746D44"/>
    <w:rsid w:val="007538DC"/>
    <w:rsid w:val="00757803"/>
    <w:rsid w:val="00764CCB"/>
    <w:rsid w:val="00767895"/>
    <w:rsid w:val="0079206B"/>
    <w:rsid w:val="007947C6"/>
    <w:rsid w:val="00796076"/>
    <w:rsid w:val="007A6457"/>
    <w:rsid w:val="007C0566"/>
    <w:rsid w:val="007C606B"/>
    <w:rsid w:val="007E6A61"/>
    <w:rsid w:val="00801140"/>
    <w:rsid w:val="00803404"/>
    <w:rsid w:val="008078D4"/>
    <w:rsid w:val="00817F0E"/>
    <w:rsid w:val="00834955"/>
    <w:rsid w:val="00855B59"/>
    <w:rsid w:val="00860461"/>
    <w:rsid w:val="0086487C"/>
    <w:rsid w:val="00870B20"/>
    <w:rsid w:val="008829F8"/>
    <w:rsid w:val="00885897"/>
    <w:rsid w:val="008A60A9"/>
    <w:rsid w:val="008A6538"/>
    <w:rsid w:val="008B4AD5"/>
    <w:rsid w:val="008C7056"/>
    <w:rsid w:val="008F3B14"/>
    <w:rsid w:val="00901899"/>
    <w:rsid w:val="0090344B"/>
    <w:rsid w:val="00905715"/>
    <w:rsid w:val="0091321E"/>
    <w:rsid w:val="00913946"/>
    <w:rsid w:val="00913B00"/>
    <w:rsid w:val="0092726B"/>
    <w:rsid w:val="009361BA"/>
    <w:rsid w:val="00944F78"/>
    <w:rsid w:val="009510E7"/>
    <w:rsid w:val="00952C89"/>
    <w:rsid w:val="009571D8"/>
    <w:rsid w:val="009650EA"/>
    <w:rsid w:val="0097790C"/>
    <w:rsid w:val="0098506E"/>
    <w:rsid w:val="009A44CE"/>
    <w:rsid w:val="009C4DFC"/>
    <w:rsid w:val="009D44F8"/>
    <w:rsid w:val="009D54C7"/>
    <w:rsid w:val="009E3160"/>
    <w:rsid w:val="009F220C"/>
    <w:rsid w:val="009F3B05"/>
    <w:rsid w:val="009F4931"/>
    <w:rsid w:val="00A0770F"/>
    <w:rsid w:val="00A12B08"/>
    <w:rsid w:val="00A14534"/>
    <w:rsid w:val="00A16DAA"/>
    <w:rsid w:val="00A24162"/>
    <w:rsid w:val="00A25023"/>
    <w:rsid w:val="00A270EA"/>
    <w:rsid w:val="00A34BA2"/>
    <w:rsid w:val="00A36F27"/>
    <w:rsid w:val="00A42E32"/>
    <w:rsid w:val="00A46E63"/>
    <w:rsid w:val="00A51DC5"/>
    <w:rsid w:val="00A53DE1"/>
    <w:rsid w:val="00A615E1"/>
    <w:rsid w:val="00A636BF"/>
    <w:rsid w:val="00A667A2"/>
    <w:rsid w:val="00A73C7C"/>
    <w:rsid w:val="00A73D4E"/>
    <w:rsid w:val="00A755E8"/>
    <w:rsid w:val="00A8637B"/>
    <w:rsid w:val="00A874A3"/>
    <w:rsid w:val="00A93A5D"/>
    <w:rsid w:val="00AB32F8"/>
    <w:rsid w:val="00AB610B"/>
    <w:rsid w:val="00AD360E"/>
    <w:rsid w:val="00AD40FB"/>
    <w:rsid w:val="00AD782D"/>
    <w:rsid w:val="00AE360F"/>
    <w:rsid w:val="00AE7650"/>
    <w:rsid w:val="00B10EBE"/>
    <w:rsid w:val="00B236F1"/>
    <w:rsid w:val="00B468F6"/>
    <w:rsid w:val="00B50F99"/>
    <w:rsid w:val="00B51235"/>
    <w:rsid w:val="00B51D1B"/>
    <w:rsid w:val="00B540F4"/>
    <w:rsid w:val="00B60FD0"/>
    <w:rsid w:val="00B622DF"/>
    <w:rsid w:val="00B6332A"/>
    <w:rsid w:val="00B76C92"/>
    <w:rsid w:val="00B81760"/>
    <w:rsid w:val="00B8494C"/>
    <w:rsid w:val="00BA1546"/>
    <w:rsid w:val="00BB05B8"/>
    <w:rsid w:val="00BB1A1A"/>
    <w:rsid w:val="00BB4E51"/>
    <w:rsid w:val="00BD431F"/>
    <w:rsid w:val="00BE423E"/>
    <w:rsid w:val="00BF61AC"/>
    <w:rsid w:val="00C2661E"/>
    <w:rsid w:val="00C47FA6"/>
    <w:rsid w:val="00C57FC6"/>
    <w:rsid w:val="00C66A7D"/>
    <w:rsid w:val="00C779DA"/>
    <w:rsid w:val="00C814F7"/>
    <w:rsid w:val="00C92E49"/>
    <w:rsid w:val="00CA4B4D"/>
    <w:rsid w:val="00CB35C3"/>
    <w:rsid w:val="00CD323D"/>
    <w:rsid w:val="00CE4030"/>
    <w:rsid w:val="00CE64B3"/>
    <w:rsid w:val="00CF1A49"/>
    <w:rsid w:val="00CF1B9B"/>
    <w:rsid w:val="00D0630C"/>
    <w:rsid w:val="00D16C49"/>
    <w:rsid w:val="00D243A9"/>
    <w:rsid w:val="00D305E5"/>
    <w:rsid w:val="00D37CD3"/>
    <w:rsid w:val="00D66A52"/>
    <w:rsid w:val="00D66EFA"/>
    <w:rsid w:val="00D72A2D"/>
    <w:rsid w:val="00D9521A"/>
    <w:rsid w:val="00DA3914"/>
    <w:rsid w:val="00DA59AA"/>
    <w:rsid w:val="00DB2FC8"/>
    <w:rsid w:val="00DB6915"/>
    <w:rsid w:val="00DB7E1E"/>
    <w:rsid w:val="00DC1B78"/>
    <w:rsid w:val="00DC2A2F"/>
    <w:rsid w:val="00DC600B"/>
    <w:rsid w:val="00DE0FAA"/>
    <w:rsid w:val="00DE136D"/>
    <w:rsid w:val="00DE6534"/>
    <w:rsid w:val="00DF4D6C"/>
    <w:rsid w:val="00DF5484"/>
    <w:rsid w:val="00E01923"/>
    <w:rsid w:val="00E14498"/>
    <w:rsid w:val="00E20DA1"/>
    <w:rsid w:val="00E2397A"/>
    <w:rsid w:val="00E254DB"/>
    <w:rsid w:val="00E300FC"/>
    <w:rsid w:val="00E362DB"/>
    <w:rsid w:val="00E5632B"/>
    <w:rsid w:val="00E70240"/>
    <w:rsid w:val="00E71E6B"/>
    <w:rsid w:val="00E81CC5"/>
    <w:rsid w:val="00E85A87"/>
    <w:rsid w:val="00E85B4A"/>
    <w:rsid w:val="00E9528E"/>
    <w:rsid w:val="00EA5099"/>
    <w:rsid w:val="00EC1351"/>
    <w:rsid w:val="00EC2A47"/>
    <w:rsid w:val="00EC4CBF"/>
    <w:rsid w:val="00EE2CA8"/>
    <w:rsid w:val="00EF17E8"/>
    <w:rsid w:val="00EF51D9"/>
    <w:rsid w:val="00F003AD"/>
    <w:rsid w:val="00F130DD"/>
    <w:rsid w:val="00F1752E"/>
    <w:rsid w:val="00F24884"/>
    <w:rsid w:val="00F476C4"/>
    <w:rsid w:val="00F61DF9"/>
    <w:rsid w:val="00F74F49"/>
    <w:rsid w:val="00F81960"/>
    <w:rsid w:val="00F857C3"/>
    <w:rsid w:val="00F8769D"/>
    <w:rsid w:val="00F9350C"/>
    <w:rsid w:val="00F94EB5"/>
    <w:rsid w:val="00F9624D"/>
    <w:rsid w:val="00FB31C1"/>
    <w:rsid w:val="00FB58F2"/>
    <w:rsid w:val="00FC6AEA"/>
    <w:rsid w:val="00FD3D13"/>
    <w:rsid w:val="00FE3539"/>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5DBF"/>
  <w15:chartTrackingRefBased/>
  <w15:docId w15:val="{5B073787-9C53-411B-99FE-1C044E2C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20Wolford\AppData\Roaming\Microsoft\Templates\Chronological%20Resume%20(Modern%20design).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613</TotalTime>
  <Pages>19</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Wolford</dc:creator>
  <cp:keywords/>
  <dc:description/>
  <cp:lastModifiedBy>Wolford, Gilbert R. IV</cp:lastModifiedBy>
  <cp:revision>5</cp:revision>
  <dcterms:created xsi:type="dcterms:W3CDTF">2017-12-12T18:28:00Z</dcterms:created>
  <dcterms:modified xsi:type="dcterms:W3CDTF">2017-12-17T20:40:00Z</dcterms:modified>
  <cp:category/>
</cp:coreProperties>
</file>